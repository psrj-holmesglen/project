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7DDC3" w14:textId="77777777" w:rsidR="003C7438" w:rsidRDefault="004311A3">
      <w:pPr>
        <w:pStyle w:val="Title"/>
      </w:pPr>
      <w:proofErr w:type="gramStart"/>
      <w:r>
        <w:t>e-Conference</w:t>
      </w:r>
      <w:proofErr w:type="gramEnd"/>
      <w:r>
        <w:t xml:space="preserve"> </w:t>
      </w:r>
      <w:fldSimple w:instr=" SUBJECT  \* MERGEFORMAT ">
        <w:r w:rsidR="00182818">
          <w:t>Epworth</w:t>
        </w:r>
      </w:fldSimple>
    </w:p>
    <w:p w14:paraId="498333D1" w14:textId="77777777" w:rsidR="003C7438" w:rsidRDefault="00FF3EA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C3B5F">
        <w:t>Iteration Plan</w:t>
      </w:r>
      <w:r>
        <w:fldChar w:fldCharType="end"/>
      </w:r>
    </w:p>
    <w:p w14:paraId="4967B8AF" w14:textId="77777777" w:rsidR="003C7438" w:rsidRDefault="00673618" w:rsidP="00673618">
      <w:pPr>
        <w:pStyle w:val="Title"/>
        <w:tabs>
          <w:tab w:val="left" w:pos="5610"/>
        </w:tabs>
        <w:jc w:val="left"/>
      </w:pPr>
      <w:r>
        <w:tab/>
      </w:r>
    </w:p>
    <w:p w14:paraId="2B24F0A9" w14:textId="77777777" w:rsidR="00176824" w:rsidRPr="00793760" w:rsidRDefault="00176824" w:rsidP="00176824">
      <w:pPr>
        <w:pStyle w:val="InfoBlue"/>
        <w:rPr>
          <w:rFonts w:ascii="Arial" w:hAnsi="Arial" w:cs="Arial"/>
        </w:rPr>
      </w:pPr>
      <w:r w:rsidRPr="0079376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43314A21" w14:textId="77777777" w:rsidR="003C7438" w:rsidRPr="00793760" w:rsidRDefault="008A4D87" w:rsidP="008A4D87">
      <w:pPr>
        <w:pStyle w:val="Heading1"/>
        <w:rPr>
          <w:rFonts w:cs="Arial"/>
        </w:rPr>
      </w:pPr>
      <w:r w:rsidRPr="00793760">
        <w:rPr>
          <w:rFonts w:cs="Arial"/>
        </w:rPr>
        <w:t xml:space="preserve">1.  </w:t>
      </w:r>
      <w:r w:rsidR="003C7438" w:rsidRPr="00793760">
        <w:rPr>
          <w:rFonts w:cs="Arial"/>
        </w:rPr>
        <w:t xml:space="preserve">Key </w:t>
      </w:r>
      <w:r w:rsidR="005F5C34" w:rsidRPr="00793760">
        <w:rPr>
          <w:rFonts w:cs="Arial"/>
        </w:rPr>
        <w:t>m</w:t>
      </w:r>
      <w:r w:rsidR="003C7438" w:rsidRPr="00793760">
        <w:rPr>
          <w:rFonts w:cs="Arial"/>
        </w:rPr>
        <w:t>ilestones</w:t>
      </w:r>
    </w:p>
    <w:p w14:paraId="54F59972" w14:textId="77777777" w:rsidR="003C7438" w:rsidRPr="00793760" w:rsidRDefault="003C7438" w:rsidP="00612E0C">
      <w:pPr>
        <w:pStyle w:val="InfoBlue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793760" w14:paraId="236E09AA" w14:textId="77777777">
        <w:tc>
          <w:tcPr>
            <w:tcW w:w="4608" w:type="dxa"/>
          </w:tcPr>
          <w:p w14:paraId="6D0C92DD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79376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66B0A12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r w:rsidRPr="0079376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RPr="00793760" w14:paraId="11716824" w14:textId="77777777">
        <w:tc>
          <w:tcPr>
            <w:tcW w:w="4608" w:type="dxa"/>
          </w:tcPr>
          <w:p w14:paraId="4F759047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tart</w:t>
            </w:r>
          </w:p>
        </w:tc>
        <w:tc>
          <w:tcPr>
            <w:tcW w:w="1872" w:type="dxa"/>
          </w:tcPr>
          <w:p w14:paraId="6C2CE59B" w14:textId="3A759257" w:rsidR="003C7438" w:rsidRPr="00793760" w:rsidRDefault="00F429FA" w:rsidP="002401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401C5">
              <w:rPr>
                <w:rFonts w:ascii="Arial" w:hAnsi="Arial" w:cs="Arial"/>
              </w:rPr>
              <w:t>6</w:t>
            </w:r>
            <w:r w:rsidR="00A11743">
              <w:rPr>
                <w:rFonts w:ascii="Arial" w:hAnsi="Arial" w:cs="Arial"/>
              </w:rPr>
              <w:t>/</w:t>
            </w:r>
            <w:r w:rsidR="002401C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="00C1501C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527E67D1" w14:textId="77777777">
        <w:tc>
          <w:tcPr>
            <w:tcW w:w="4608" w:type="dxa"/>
          </w:tcPr>
          <w:p w14:paraId="46B4F83B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27A3D065" w14:textId="76ED9777" w:rsidR="003C7438" w:rsidRPr="00793760" w:rsidRDefault="002401C5" w:rsidP="00F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7329FE">
              <w:rPr>
                <w:rFonts w:ascii="Arial" w:hAnsi="Arial" w:cs="Arial"/>
              </w:rPr>
              <w:t>/</w:t>
            </w:r>
            <w:r w:rsidR="00F429FA">
              <w:rPr>
                <w:rFonts w:ascii="Arial" w:hAnsi="Arial" w:cs="Arial"/>
              </w:rPr>
              <w:t>10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3476B6E7" w14:textId="77777777">
        <w:tc>
          <w:tcPr>
            <w:tcW w:w="4608" w:type="dxa"/>
          </w:tcPr>
          <w:p w14:paraId="56618E72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77A29D3A" w14:textId="51B4392D" w:rsidR="003C7438" w:rsidRPr="00793760" w:rsidRDefault="002401C5" w:rsidP="00B21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7329FE">
              <w:rPr>
                <w:rFonts w:ascii="Arial" w:hAnsi="Arial" w:cs="Arial"/>
              </w:rPr>
              <w:t>/</w:t>
            </w:r>
            <w:r w:rsidR="00B21AB3">
              <w:rPr>
                <w:rFonts w:ascii="Arial" w:hAnsi="Arial" w:cs="Arial"/>
              </w:rPr>
              <w:t>10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35DA49A0" w14:textId="77777777">
        <w:tc>
          <w:tcPr>
            <w:tcW w:w="4608" w:type="dxa"/>
          </w:tcPr>
          <w:p w14:paraId="49538712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top</w:t>
            </w:r>
          </w:p>
        </w:tc>
        <w:tc>
          <w:tcPr>
            <w:tcW w:w="1872" w:type="dxa"/>
          </w:tcPr>
          <w:p w14:paraId="24719E80" w14:textId="0352F98F" w:rsidR="003C7438" w:rsidRPr="00793760" w:rsidRDefault="002401C5" w:rsidP="00F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7329FE">
              <w:rPr>
                <w:rFonts w:ascii="Arial" w:hAnsi="Arial" w:cs="Arial"/>
              </w:rPr>
              <w:t>/</w:t>
            </w:r>
            <w:r w:rsidR="00F429FA">
              <w:rPr>
                <w:rFonts w:ascii="Arial" w:hAnsi="Arial" w:cs="Arial"/>
              </w:rPr>
              <w:t>10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bookmarkEnd w:id="0"/>
    </w:tbl>
    <w:p w14:paraId="124750A6" w14:textId="77777777" w:rsidR="003C7438" w:rsidRPr="00793760" w:rsidRDefault="003C7438">
      <w:pPr>
        <w:pStyle w:val="BodyText"/>
        <w:ind w:left="0"/>
        <w:rPr>
          <w:rFonts w:ascii="Arial" w:hAnsi="Arial" w:cs="Arial"/>
        </w:rPr>
      </w:pPr>
    </w:p>
    <w:p w14:paraId="54EDBBC2" w14:textId="77777777" w:rsidR="003C7438" w:rsidRPr="00793760" w:rsidRDefault="008A4D87">
      <w:pPr>
        <w:pStyle w:val="Heading1"/>
        <w:rPr>
          <w:rFonts w:cs="Arial"/>
          <w:b w:val="0"/>
        </w:rPr>
      </w:pPr>
      <w:r w:rsidRPr="00793760">
        <w:rPr>
          <w:rFonts w:cs="Arial"/>
        </w:rPr>
        <w:t xml:space="preserve">2.  </w:t>
      </w:r>
      <w:r w:rsidR="00A15332" w:rsidRPr="00793760">
        <w:rPr>
          <w:rFonts w:cs="Arial"/>
        </w:rPr>
        <w:t>High-level</w:t>
      </w:r>
      <w:r w:rsidR="003C7438" w:rsidRPr="00793760">
        <w:rPr>
          <w:rFonts w:cs="Arial"/>
        </w:rPr>
        <w:t xml:space="preserve"> </w:t>
      </w:r>
      <w:r w:rsidR="00B7002B" w:rsidRPr="00793760">
        <w:rPr>
          <w:rFonts w:cs="Arial"/>
        </w:rPr>
        <w:t>o</w:t>
      </w:r>
      <w:r w:rsidR="003C7438" w:rsidRPr="00793760">
        <w:rPr>
          <w:rFonts w:cs="Arial"/>
        </w:rPr>
        <w:t>bjectives</w:t>
      </w:r>
    </w:p>
    <w:p w14:paraId="3F48D7F2" w14:textId="77777777" w:rsidR="001A7783" w:rsidRDefault="001A7783" w:rsidP="00C1501C">
      <w:pPr>
        <w:pStyle w:val="BodyText"/>
        <w:rPr>
          <w:rFonts w:ascii="Arial" w:hAnsi="Arial" w:cs="Arial"/>
          <w:color w:val="0000FF"/>
        </w:rPr>
      </w:pPr>
    </w:p>
    <w:p w14:paraId="0F02DDF3" w14:textId="0775C810" w:rsidR="00B17783" w:rsidRDefault="00B17783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Create accounts in google play, App store and GoDaddy.com website for customer.</w:t>
      </w:r>
    </w:p>
    <w:p w14:paraId="4C88CE53" w14:textId="5F0A4F41" w:rsidR="00B17783" w:rsidRDefault="00B17783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Deployment of web application and database with GoDaddy.com account.</w:t>
      </w:r>
    </w:p>
    <w:p w14:paraId="689129EA" w14:textId="25A21BEE" w:rsidR="00C1501C" w:rsidRPr="00860063" w:rsidRDefault="00B17783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Android application deployment  in google play store</w:t>
      </w:r>
    </w:p>
    <w:p w14:paraId="6AF9DF92" w14:textId="0CBC08B0" w:rsidR="00B17783" w:rsidRPr="00B17783" w:rsidRDefault="00B17783" w:rsidP="00B1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IOS application deployment in apple store </w:t>
      </w:r>
    </w:p>
    <w:p w14:paraId="7949B30E" w14:textId="34EF7E5F" w:rsidR="00727A97" w:rsidRDefault="00D20EAB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Submit completed </w:t>
      </w:r>
      <w:proofErr w:type="spellStart"/>
      <w:r w:rsidR="0002349A">
        <w:rPr>
          <w:rFonts w:ascii="Arial" w:hAnsi="Arial" w:cs="Arial"/>
        </w:rPr>
        <w:t>U</w:t>
      </w:r>
      <w:r w:rsidR="00B17783">
        <w:rPr>
          <w:rFonts w:ascii="Arial" w:hAnsi="Arial" w:cs="Arial"/>
        </w:rPr>
        <w:t>niS</w:t>
      </w:r>
      <w:r>
        <w:rPr>
          <w:rFonts w:ascii="Arial" w:hAnsi="Arial" w:cs="Arial"/>
        </w:rPr>
        <w:t>erver</w:t>
      </w:r>
      <w:proofErr w:type="spellEnd"/>
      <w:r>
        <w:rPr>
          <w:rFonts w:ascii="Arial" w:hAnsi="Arial" w:cs="Arial"/>
        </w:rPr>
        <w:t xml:space="preserve"> version of website </w:t>
      </w:r>
    </w:p>
    <w:p w14:paraId="6AA030D7" w14:textId="4E7EE8C3" w:rsidR="007464E3" w:rsidRDefault="007464E3" w:rsidP="007464E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Completed test pack and test reports</w:t>
      </w:r>
      <w:r w:rsidR="00C836FD">
        <w:rPr>
          <w:rFonts w:ascii="Arial" w:hAnsi="Arial" w:cs="Arial"/>
        </w:rPr>
        <w:t xml:space="preserve"> </w:t>
      </w:r>
    </w:p>
    <w:p w14:paraId="5CF2B85A" w14:textId="77777777" w:rsidR="008B31CF" w:rsidRDefault="008B31CF" w:rsidP="002F2673">
      <w:pPr>
        <w:pStyle w:val="BodyText"/>
        <w:rPr>
          <w:rFonts w:ascii="Arial" w:hAnsi="Arial" w:cs="Arial"/>
          <w:color w:val="0000FF"/>
        </w:rPr>
      </w:pPr>
    </w:p>
    <w:p w14:paraId="66973BF2" w14:textId="77777777" w:rsidR="00A15332" w:rsidRPr="00793760" w:rsidRDefault="008A4D87" w:rsidP="00B7002B">
      <w:pPr>
        <w:pStyle w:val="Heading1"/>
        <w:rPr>
          <w:rFonts w:cs="Arial"/>
        </w:rPr>
      </w:pPr>
      <w:r w:rsidRPr="00793760">
        <w:rPr>
          <w:rFonts w:cs="Arial"/>
        </w:rPr>
        <w:t xml:space="preserve">3.  </w:t>
      </w:r>
      <w:r w:rsidR="00A15332" w:rsidRPr="00793760">
        <w:rPr>
          <w:rFonts w:cs="Arial"/>
        </w:rPr>
        <w:t xml:space="preserve">Work Item </w:t>
      </w:r>
      <w:r w:rsidR="00B7002B" w:rsidRPr="00793760">
        <w:rPr>
          <w:rFonts w:cs="Arial"/>
        </w:rPr>
        <w:t>a</w:t>
      </w:r>
      <w:r w:rsidR="00A15332" w:rsidRPr="00793760">
        <w:rPr>
          <w:rFonts w:cs="Arial"/>
        </w:rPr>
        <w:t>ssignments</w:t>
      </w:r>
    </w:p>
    <w:p w14:paraId="52E3984B" w14:textId="77777777" w:rsidR="00793760" w:rsidRPr="00793760" w:rsidRDefault="00793760" w:rsidP="00793760">
      <w:pPr>
        <w:ind w:firstLine="567"/>
        <w:rPr>
          <w:rFonts w:ascii="Arial" w:hAnsi="Arial" w:cs="Arial"/>
        </w:rPr>
      </w:pPr>
      <w:r w:rsidRPr="00793760">
        <w:rPr>
          <w:rFonts w:ascii="Arial" w:hAnsi="Arial" w:cs="Arial"/>
        </w:rPr>
        <w:t>Details of work item assignments are available on the Task List</w:t>
      </w:r>
    </w:p>
    <w:p w14:paraId="005645E0" w14:textId="77777777" w:rsidR="000245C9" w:rsidRPr="00793760" w:rsidRDefault="000245C9" w:rsidP="000245C9">
      <w:pPr>
        <w:pStyle w:val="Heading1"/>
        <w:rPr>
          <w:rFonts w:cs="Arial"/>
          <w:b w:val="0"/>
        </w:rPr>
      </w:pPr>
      <w:r w:rsidRPr="00793760">
        <w:rPr>
          <w:rFonts w:cs="Arial"/>
        </w:rPr>
        <w:t>4.  Issues</w:t>
      </w:r>
    </w:p>
    <w:p w14:paraId="08C34093" w14:textId="77777777" w:rsidR="00D8366F" w:rsidRPr="00793760" w:rsidRDefault="00D8366F" w:rsidP="00D8366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793760" w14:paraId="442EB8B3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910299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1" w:name="_GoBack"/>
            <w:bookmarkEnd w:id="1"/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71D7C77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3CCA6D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793760" w14:paraId="3158A40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0C64" w14:textId="0B9D9397" w:rsidR="00C1501C" w:rsidRPr="00793760" w:rsidRDefault="00B63D44" w:rsidP="00177C21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 issues of the </w:t>
            </w:r>
            <w:r w:rsidR="00177C21">
              <w:rPr>
                <w:rFonts w:ascii="Arial" w:hAnsi="Arial" w:cs="Arial"/>
              </w:rPr>
              <w:t xml:space="preserve">mobile application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6ED" w14:textId="77777777" w:rsidR="00D8366F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40B2" w14:textId="736C57F5" w:rsidR="00D8366F" w:rsidRPr="00793760" w:rsidRDefault="00177C21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is currently pointing to </w:t>
            </w:r>
            <w:proofErr w:type="spellStart"/>
            <w:r>
              <w:rPr>
                <w:rFonts w:ascii="Arial" w:hAnsi="Arial" w:cs="Arial"/>
              </w:rPr>
              <w:t>holmesglen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mobileapps</w:t>
            </w:r>
            <w:proofErr w:type="spellEnd"/>
            <w:r>
              <w:rPr>
                <w:rFonts w:ascii="Arial" w:hAnsi="Arial" w:cs="Arial"/>
              </w:rPr>
              <w:t xml:space="preserve"> and having issues in the interaction part</w:t>
            </w:r>
          </w:p>
        </w:tc>
      </w:tr>
      <w:tr w:rsidR="00C1501C" w:rsidRPr="00793760" w14:paraId="0D8254A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6AF5" w14:textId="3A625B27" w:rsidR="00C1501C" w:rsidRDefault="00177C21" w:rsidP="00A32B37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Creating </w:t>
            </w:r>
            <w:r w:rsidR="00E5740C">
              <w:rPr>
                <w:rFonts w:ascii="Arial" w:hAnsi="Arial" w:cs="Arial"/>
              </w:rPr>
              <w:t xml:space="preserve">various </w:t>
            </w:r>
            <w:r>
              <w:rPr>
                <w:rFonts w:ascii="Arial" w:hAnsi="Arial" w:cs="Arial"/>
              </w:rPr>
              <w:t>accounts for the deployment of the project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02FE" w14:textId="77777777"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C57F" w14:textId="717F3C2F" w:rsidR="00C1501C" w:rsidRPr="00793760" w:rsidRDefault="00E5740C" w:rsidP="00E5740C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Permission is granted from Epworth. Process is waiting for client to provide his availability to our team.</w:t>
            </w:r>
          </w:p>
        </w:tc>
      </w:tr>
      <w:tr w:rsidR="00C1501C" w:rsidRPr="00793760" w14:paraId="131918C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6DE" w14:textId="4148C2F9" w:rsidR="00C1501C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AF1" w14:textId="1F6CA5DF" w:rsidR="00C1501C" w:rsidRPr="00793760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479" w14:textId="26242691" w:rsidR="00C1501C" w:rsidRPr="00793760" w:rsidRDefault="00C1501C" w:rsidP="0065555E">
            <w:pPr>
              <w:pStyle w:val="BodyText"/>
              <w:ind w:left="0"/>
              <w:rPr>
                <w:rFonts w:ascii="Arial" w:hAnsi="Arial" w:cs="Arial"/>
              </w:rPr>
            </w:pPr>
          </w:p>
        </w:tc>
      </w:tr>
    </w:tbl>
    <w:p w14:paraId="44D8C743" w14:textId="77777777" w:rsidR="00D8366F" w:rsidRPr="00793760" w:rsidRDefault="00D8366F" w:rsidP="00D8366F">
      <w:pPr>
        <w:rPr>
          <w:rFonts w:ascii="Arial" w:hAnsi="Arial" w:cs="Arial"/>
        </w:rPr>
      </w:pPr>
    </w:p>
    <w:p w14:paraId="4B6132ED" w14:textId="77777777" w:rsidR="00A15332" w:rsidRPr="00793760" w:rsidRDefault="000245C9" w:rsidP="00B7002B">
      <w:pPr>
        <w:pStyle w:val="Heading1"/>
        <w:rPr>
          <w:rFonts w:cs="Arial"/>
        </w:rPr>
      </w:pPr>
      <w:r w:rsidRPr="00793760">
        <w:rPr>
          <w:rFonts w:cs="Arial"/>
        </w:rPr>
        <w:t>5.  Evaluation criteria</w:t>
      </w:r>
    </w:p>
    <w:p w14:paraId="6AEB82EA" w14:textId="3FC0047C" w:rsidR="000561FC" w:rsidRDefault="00E5740C" w:rsidP="005F5C34">
      <w:pPr>
        <w:pStyle w:val="Heading2"/>
        <w:rPr>
          <w:rFonts w:cs="Arial"/>
          <w:b w:val="0"/>
        </w:rPr>
      </w:pPr>
      <w:r>
        <w:rPr>
          <w:rFonts w:cs="Arial"/>
          <w:b w:val="0"/>
        </w:rPr>
        <w:t xml:space="preserve">Web application hosted and client </w:t>
      </w:r>
      <w:r w:rsidR="00DF157E">
        <w:rPr>
          <w:rFonts w:cs="Arial"/>
          <w:b w:val="0"/>
        </w:rPr>
        <w:t xml:space="preserve">test </w:t>
      </w:r>
      <w:r>
        <w:rPr>
          <w:rFonts w:cs="Arial"/>
          <w:b w:val="0"/>
        </w:rPr>
        <w:t>response</w:t>
      </w:r>
      <w:r w:rsidR="00DF157E">
        <w:rPr>
          <w:rFonts w:cs="Arial"/>
          <w:b w:val="0"/>
        </w:rPr>
        <w:t xml:space="preserve"> should be positive</w:t>
      </w:r>
      <w:r w:rsidR="000561FC" w:rsidRPr="00E61C7B">
        <w:rPr>
          <w:rFonts w:cs="Arial"/>
          <w:b w:val="0"/>
        </w:rPr>
        <w:t>.</w:t>
      </w:r>
    </w:p>
    <w:p w14:paraId="4368F7CC" w14:textId="1E3F853D" w:rsidR="00DF157E" w:rsidRDefault="00DF157E" w:rsidP="006272C2">
      <w:pPr>
        <w:pStyle w:val="Heading2"/>
        <w:rPr>
          <w:b w:val="0"/>
        </w:rPr>
      </w:pPr>
      <w:r>
        <w:rPr>
          <w:b w:val="0"/>
        </w:rPr>
        <w:t>Mobile application has to be tested on real environment.</w:t>
      </w:r>
    </w:p>
    <w:p w14:paraId="4A926381" w14:textId="238064FB" w:rsidR="006272C2" w:rsidRPr="006272C2" w:rsidRDefault="00DF157E" w:rsidP="006272C2">
      <w:pPr>
        <w:pStyle w:val="Heading2"/>
        <w:rPr>
          <w:b w:val="0"/>
        </w:rPr>
      </w:pPr>
      <w:r>
        <w:rPr>
          <w:b w:val="0"/>
        </w:rPr>
        <w:t>Receive positive feedback from client, for the mobile application</w:t>
      </w:r>
      <w:r w:rsidR="006272C2">
        <w:rPr>
          <w:b w:val="0"/>
        </w:rPr>
        <w:t>.</w:t>
      </w:r>
    </w:p>
    <w:p w14:paraId="567DE5F4" w14:textId="77777777" w:rsidR="008E200B" w:rsidRDefault="008E200B" w:rsidP="000245C9">
      <w:pPr>
        <w:pStyle w:val="Heading1"/>
        <w:rPr>
          <w:rFonts w:cs="Arial"/>
        </w:rPr>
      </w:pPr>
    </w:p>
    <w:p w14:paraId="6AB45411" w14:textId="77777777" w:rsidR="007A7F03" w:rsidRPr="007A7F03" w:rsidRDefault="007A7F03" w:rsidP="007A7F03"/>
    <w:p w14:paraId="36EB9B68" w14:textId="77777777" w:rsidR="000245C9" w:rsidRDefault="000245C9" w:rsidP="000245C9">
      <w:pPr>
        <w:pStyle w:val="Heading1"/>
        <w:rPr>
          <w:rFonts w:cs="Arial"/>
        </w:rPr>
      </w:pPr>
      <w:r w:rsidRPr="00793760">
        <w:rPr>
          <w:rFonts w:cs="Arial"/>
        </w:rPr>
        <w:lastRenderedPageBreak/>
        <w:t>6.  Assessment</w:t>
      </w:r>
    </w:p>
    <w:p w14:paraId="11AE0F7D" w14:textId="77777777" w:rsidR="007F7472" w:rsidRDefault="007F7472" w:rsidP="007F7472"/>
    <w:p w14:paraId="5D94EFAC" w14:textId="2B81A258" w:rsidR="007F7472" w:rsidRPr="007F7472" w:rsidRDefault="007F7472" w:rsidP="007F7472">
      <w:r>
        <w:t>(</w:t>
      </w:r>
      <w:proofErr w:type="gramStart"/>
      <w:r>
        <w:t>TODO :</w:t>
      </w:r>
      <w:proofErr w:type="gramEnd"/>
      <w:r>
        <w:t xml:space="preserve"> At the end of this iteration by </w:t>
      </w:r>
      <w:proofErr w:type="spellStart"/>
      <w:r>
        <w:t>Shuhei</w:t>
      </w:r>
      <w:proofErr w:type="spellEnd"/>
      <w:r>
        <w:t xml:space="preserve"> )</w:t>
      </w:r>
    </w:p>
    <w:sectPr w:rsidR="007F7472" w:rsidRPr="007F7472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7C186" w14:textId="77777777" w:rsidR="002401C5" w:rsidRDefault="002401C5">
      <w:r>
        <w:separator/>
      </w:r>
    </w:p>
  </w:endnote>
  <w:endnote w:type="continuationSeparator" w:id="0">
    <w:p w14:paraId="3BBF1C29" w14:textId="77777777" w:rsidR="002401C5" w:rsidRDefault="0024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01C5" w14:paraId="2BBBC6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B103B" w14:textId="77777777" w:rsidR="002401C5" w:rsidRPr="00C75FB5" w:rsidRDefault="002401C5">
          <w:pPr>
            <w:ind w:right="360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5AA95C" w14:textId="77777777" w:rsidR="002401C5" w:rsidRPr="00C75FB5" w:rsidRDefault="002401C5" w:rsidP="004676C1">
          <w:pPr>
            <w:jc w:val="center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sym w:font="Symbol" w:char="F0D3"/>
          </w:r>
          <w:r>
            <w:rPr>
              <w:rFonts w:ascii="Arial" w:hAnsi="Arial" w:cs="Arial"/>
            </w:rPr>
            <w:t>JPRS Squad</w:t>
          </w:r>
          <w:r w:rsidRPr="00C75FB5">
            <w:rPr>
              <w:rFonts w:ascii="Arial" w:hAnsi="Arial" w:cs="Arial"/>
            </w:rPr>
            <w:t xml:space="preserve">, </w:t>
          </w:r>
          <w:r w:rsidRPr="00C75FB5">
            <w:rPr>
              <w:rFonts w:ascii="Arial" w:hAnsi="Arial" w:cs="Arial"/>
            </w:rPr>
            <w:fldChar w:fldCharType="begin"/>
          </w:r>
          <w:r w:rsidRPr="00C75FB5">
            <w:rPr>
              <w:rFonts w:ascii="Arial" w:hAnsi="Arial" w:cs="Arial"/>
            </w:rPr>
            <w:instrText xml:space="preserve"> DATE \@ "yyyy" </w:instrText>
          </w:r>
          <w:r w:rsidRPr="00C75FB5">
            <w:rPr>
              <w:rFonts w:ascii="Arial" w:hAnsi="Arial" w:cs="Arial"/>
            </w:rPr>
            <w:fldChar w:fldCharType="separate"/>
          </w:r>
          <w:r w:rsidR="008750CF">
            <w:rPr>
              <w:rFonts w:ascii="Arial" w:hAnsi="Arial" w:cs="Arial"/>
              <w:noProof/>
            </w:rPr>
            <w:t>2014</w:t>
          </w:r>
          <w:r w:rsidRPr="00C75FB5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200711" w14:textId="77777777" w:rsidR="002401C5" w:rsidRPr="00C75FB5" w:rsidRDefault="002401C5">
          <w:pPr>
            <w:jc w:val="right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 xml:space="preserve">Page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PAGE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8750CF">
            <w:rPr>
              <w:rStyle w:val="PageNumber"/>
              <w:rFonts w:ascii="Arial" w:hAnsi="Arial" w:cs="Arial"/>
              <w:noProof/>
            </w:rPr>
            <w:t>1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  <w:r w:rsidRPr="00C75FB5">
            <w:rPr>
              <w:rStyle w:val="PageNumber"/>
              <w:rFonts w:ascii="Arial" w:hAnsi="Arial" w:cs="Arial"/>
            </w:rPr>
            <w:t xml:space="preserve"> of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NUMPAGES  \* MERGEFORMAT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8750CF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5DAAE23A" w14:textId="77777777" w:rsidR="002401C5" w:rsidRDefault="00240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4DFB8" w14:textId="77777777" w:rsidR="002401C5" w:rsidRDefault="002401C5">
      <w:r>
        <w:separator/>
      </w:r>
    </w:p>
  </w:footnote>
  <w:footnote w:type="continuationSeparator" w:id="0">
    <w:p w14:paraId="29FF3197" w14:textId="77777777" w:rsidR="002401C5" w:rsidRDefault="00240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01C5" w:rsidRPr="00C75FB5" w14:paraId="0C7AC440" w14:textId="77777777">
      <w:tc>
        <w:tcPr>
          <w:tcW w:w="6379" w:type="dxa"/>
        </w:tcPr>
        <w:p w14:paraId="441335F7" w14:textId="77777777" w:rsidR="002401C5" w:rsidRPr="00C75FB5" w:rsidRDefault="002401C5" w:rsidP="00505A25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Epworth  e-Conference</w:t>
          </w:r>
        </w:p>
      </w:tc>
      <w:tc>
        <w:tcPr>
          <w:tcW w:w="3179" w:type="dxa"/>
        </w:tcPr>
        <w:p w14:paraId="300A0BFD" w14:textId="100D5215" w:rsidR="002401C5" w:rsidRPr="00C75FB5" w:rsidRDefault="002401C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Rudhrakumar</w:t>
          </w:r>
        </w:p>
      </w:tc>
    </w:tr>
    <w:tr w:rsidR="002401C5" w:rsidRPr="00C75FB5" w14:paraId="42EF4D68" w14:textId="77777777">
      <w:tc>
        <w:tcPr>
          <w:tcW w:w="6379" w:type="dxa"/>
        </w:tcPr>
        <w:p w14:paraId="5CC78ED5" w14:textId="14C2899E" w:rsidR="002401C5" w:rsidRPr="00C75FB5" w:rsidRDefault="002401C5" w:rsidP="00C8090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Construction Phase 3 Iteration 4</w:t>
          </w:r>
        </w:p>
      </w:tc>
      <w:tc>
        <w:tcPr>
          <w:tcW w:w="3179" w:type="dxa"/>
        </w:tcPr>
        <w:p w14:paraId="6EBF7B6F" w14:textId="2F45AA42" w:rsidR="002401C5" w:rsidRPr="00C75FB5" w:rsidRDefault="002401C5" w:rsidP="00C8090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Pr="00C75FB5">
            <w:rPr>
              <w:rFonts w:ascii="Arial" w:hAnsi="Arial" w:cs="Arial"/>
            </w:rPr>
            <w:t xml:space="preserve">Date:  </w:t>
          </w:r>
          <w:r>
            <w:rPr>
              <w:rFonts w:ascii="Arial" w:hAnsi="Arial" w:cs="Arial"/>
            </w:rPr>
            <w:t>6/Oct/2014</w:t>
          </w:r>
        </w:p>
      </w:tc>
    </w:tr>
  </w:tbl>
  <w:p w14:paraId="717960D3" w14:textId="77777777" w:rsidR="002401C5" w:rsidRPr="00C75FB5" w:rsidRDefault="002401C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E2E19"/>
    <w:multiLevelType w:val="hybridMultilevel"/>
    <w:tmpl w:val="539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D9FE70A8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8A47D2"/>
    <w:multiLevelType w:val="hybridMultilevel"/>
    <w:tmpl w:val="2924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781A0B"/>
    <w:multiLevelType w:val="multilevel"/>
    <w:tmpl w:val="8A5A39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83EC3"/>
    <w:multiLevelType w:val="hybridMultilevel"/>
    <w:tmpl w:val="E1EA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6"/>
  </w:num>
  <w:num w:numId="39">
    <w:abstractNumId w:val="10"/>
  </w:num>
  <w:num w:numId="40">
    <w:abstractNumId w:val="28"/>
  </w:num>
  <w:num w:numId="41">
    <w:abstractNumId w:val="1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5F"/>
    <w:rsid w:val="000178C5"/>
    <w:rsid w:val="0002349A"/>
    <w:rsid w:val="000245C9"/>
    <w:rsid w:val="00033CDF"/>
    <w:rsid w:val="000561FC"/>
    <w:rsid w:val="00083367"/>
    <w:rsid w:val="00094AED"/>
    <w:rsid w:val="000B6D46"/>
    <w:rsid w:val="000C57AE"/>
    <w:rsid w:val="00106B2C"/>
    <w:rsid w:val="00112391"/>
    <w:rsid w:val="00115C2E"/>
    <w:rsid w:val="00170DD9"/>
    <w:rsid w:val="00174CDD"/>
    <w:rsid w:val="00175D24"/>
    <w:rsid w:val="00176824"/>
    <w:rsid w:val="00177C21"/>
    <w:rsid w:val="00182818"/>
    <w:rsid w:val="001A7783"/>
    <w:rsid w:val="001E146F"/>
    <w:rsid w:val="001F1D88"/>
    <w:rsid w:val="002401C5"/>
    <w:rsid w:val="00241806"/>
    <w:rsid w:val="00241C30"/>
    <w:rsid w:val="00244797"/>
    <w:rsid w:val="002F2673"/>
    <w:rsid w:val="002F54B6"/>
    <w:rsid w:val="003445EB"/>
    <w:rsid w:val="003546B5"/>
    <w:rsid w:val="003C7438"/>
    <w:rsid w:val="003D20BC"/>
    <w:rsid w:val="004311A3"/>
    <w:rsid w:val="004676C1"/>
    <w:rsid w:val="004D621B"/>
    <w:rsid w:val="004E307A"/>
    <w:rsid w:val="00503E06"/>
    <w:rsid w:val="00505A25"/>
    <w:rsid w:val="00563A7C"/>
    <w:rsid w:val="005B4224"/>
    <w:rsid w:val="005F5C34"/>
    <w:rsid w:val="00606646"/>
    <w:rsid w:val="00612E0C"/>
    <w:rsid w:val="006272C2"/>
    <w:rsid w:val="00634ADB"/>
    <w:rsid w:val="006412B2"/>
    <w:rsid w:val="00646F3F"/>
    <w:rsid w:val="0065555E"/>
    <w:rsid w:val="00673618"/>
    <w:rsid w:val="00676232"/>
    <w:rsid w:val="00676486"/>
    <w:rsid w:val="006A31F0"/>
    <w:rsid w:val="006E238D"/>
    <w:rsid w:val="00705754"/>
    <w:rsid w:val="00714CEF"/>
    <w:rsid w:val="00717FE6"/>
    <w:rsid w:val="00727A97"/>
    <w:rsid w:val="007329FE"/>
    <w:rsid w:val="007464E3"/>
    <w:rsid w:val="00766B33"/>
    <w:rsid w:val="0078585F"/>
    <w:rsid w:val="00793760"/>
    <w:rsid w:val="007A3CC3"/>
    <w:rsid w:val="007A7F03"/>
    <w:rsid w:val="007C2047"/>
    <w:rsid w:val="007F0295"/>
    <w:rsid w:val="007F7472"/>
    <w:rsid w:val="00860063"/>
    <w:rsid w:val="008750CF"/>
    <w:rsid w:val="00885DA4"/>
    <w:rsid w:val="008A4D87"/>
    <w:rsid w:val="008B0869"/>
    <w:rsid w:val="008B31CF"/>
    <w:rsid w:val="008E200B"/>
    <w:rsid w:val="00903786"/>
    <w:rsid w:val="009232DC"/>
    <w:rsid w:val="009367DD"/>
    <w:rsid w:val="009879D6"/>
    <w:rsid w:val="00994B24"/>
    <w:rsid w:val="009A196B"/>
    <w:rsid w:val="009B5AE9"/>
    <w:rsid w:val="009B7C92"/>
    <w:rsid w:val="009D6937"/>
    <w:rsid w:val="00A11743"/>
    <w:rsid w:val="00A15332"/>
    <w:rsid w:val="00A24011"/>
    <w:rsid w:val="00A31804"/>
    <w:rsid w:val="00A32B37"/>
    <w:rsid w:val="00A34FA1"/>
    <w:rsid w:val="00A60F1B"/>
    <w:rsid w:val="00A61830"/>
    <w:rsid w:val="00A74684"/>
    <w:rsid w:val="00A8025B"/>
    <w:rsid w:val="00A97303"/>
    <w:rsid w:val="00AA1ABB"/>
    <w:rsid w:val="00AC5C10"/>
    <w:rsid w:val="00B14F32"/>
    <w:rsid w:val="00B17783"/>
    <w:rsid w:val="00B21AB3"/>
    <w:rsid w:val="00B5408F"/>
    <w:rsid w:val="00B63D44"/>
    <w:rsid w:val="00B7002B"/>
    <w:rsid w:val="00BA2F13"/>
    <w:rsid w:val="00BA4CA0"/>
    <w:rsid w:val="00BB26F0"/>
    <w:rsid w:val="00BB2A09"/>
    <w:rsid w:val="00C1501C"/>
    <w:rsid w:val="00C249E5"/>
    <w:rsid w:val="00C55459"/>
    <w:rsid w:val="00C72CDA"/>
    <w:rsid w:val="00C75FB5"/>
    <w:rsid w:val="00C80905"/>
    <w:rsid w:val="00C836FD"/>
    <w:rsid w:val="00C93D0D"/>
    <w:rsid w:val="00CA53C5"/>
    <w:rsid w:val="00CB4A37"/>
    <w:rsid w:val="00CD0573"/>
    <w:rsid w:val="00CD4152"/>
    <w:rsid w:val="00CF0853"/>
    <w:rsid w:val="00D1755E"/>
    <w:rsid w:val="00D20EAB"/>
    <w:rsid w:val="00D24028"/>
    <w:rsid w:val="00D40419"/>
    <w:rsid w:val="00D42D37"/>
    <w:rsid w:val="00D8366F"/>
    <w:rsid w:val="00D9178D"/>
    <w:rsid w:val="00D95A91"/>
    <w:rsid w:val="00DA69AB"/>
    <w:rsid w:val="00DB3AE9"/>
    <w:rsid w:val="00DD2396"/>
    <w:rsid w:val="00DF157E"/>
    <w:rsid w:val="00E5740C"/>
    <w:rsid w:val="00E61C7B"/>
    <w:rsid w:val="00E63C02"/>
    <w:rsid w:val="00EC6A70"/>
    <w:rsid w:val="00EE2F02"/>
    <w:rsid w:val="00F23137"/>
    <w:rsid w:val="00F429FA"/>
    <w:rsid w:val="00F46704"/>
    <w:rsid w:val="00F64E9B"/>
    <w:rsid w:val="00F74BA4"/>
    <w:rsid w:val="00FA118F"/>
    <w:rsid w:val="00FB1FB8"/>
    <w:rsid w:val="00FC3B5F"/>
    <w:rsid w:val="00FF3EA2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02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an_S\Desktop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775</TotalTime>
  <Pages>2</Pages>
  <Words>185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Alan_S</dc:creator>
  <cp:lastModifiedBy>Rudhra</cp:lastModifiedBy>
  <cp:revision>30</cp:revision>
  <cp:lastPrinted>2014-10-10T00:12:00Z</cp:lastPrinted>
  <dcterms:created xsi:type="dcterms:W3CDTF">2014-08-08T01:13:00Z</dcterms:created>
  <dcterms:modified xsi:type="dcterms:W3CDTF">2014-10-10T03:50:00Z</dcterms:modified>
</cp:coreProperties>
</file>
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77DDC3" w14:textId="77777777" w:rsidR="003C7438" w:rsidRDefault="004311A3">
      <w:pPr>
        <w:pStyle w:val="Title"/>
      </w:pPr>
      <w:bookmarkStart w:id="0" w:name="_GoBack"/>
      <w:bookmarkEnd w:id="0"/>
      <w:proofErr w:type="gramStart"/>
      <w:r>
        <w:t>e-Conference</w:t>
      </w:r>
      <w:proofErr w:type="gramEnd"/>
      <w:r>
        <w:t xml:space="preserve"> </w:t>
      </w:r>
      <w:r w:rsidR="00FF3EA2">
        <w:fldChar w:fldCharType="begin"/>
      </w:r>
      <w:r w:rsidR="00FF3EA2">
        <w:instrText xml:space="preserve"> SUBJECT  \* MERGEFORMAT </w:instrText>
      </w:r>
      <w:r w:rsidR="00FF3EA2">
        <w:fldChar w:fldCharType="separate"/>
      </w:r>
      <w:r w:rsidR="00182818">
        <w:t>Epworth</w:t>
      </w:r>
      <w:r w:rsidR="00FF3EA2">
        <w:fldChar w:fldCharType="end"/>
      </w:r>
    </w:p>
    <w:p w14:paraId="498333D1" w14:textId="77777777" w:rsidR="003C7438" w:rsidRDefault="00FF3EA2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FC3B5F">
        <w:t>Iteration Plan</w:t>
      </w:r>
      <w:r>
        <w:fldChar w:fldCharType="end"/>
      </w:r>
    </w:p>
    <w:p w14:paraId="4967B8AF" w14:textId="77777777" w:rsidR="003C7438" w:rsidRDefault="00673618" w:rsidP="00673618">
      <w:pPr>
        <w:pStyle w:val="Title"/>
        <w:tabs>
          <w:tab w:val="left" w:pos="5610"/>
        </w:tabs>
        <w:jc w:val="left"/>
      </w:pPr>
      <w:r>
        <w:tab/>
      </w:r>
    </w:p>
    <w:p w14:paraId="2B24F0A9" w14:textId="77777777" w:rsidR="00176824" w:rsidRPr="00793760" w:rsidRDefault="00176824" w:rsidP="00176824">
      <w:pPr>
        <w:pStyle w:val="InfoBlue"/>
        <w:rPr>
          <w:rFonts w:ascii="Arial" w:hAnsi="Arial" w:cs="Arial"/>
        </w:rPr>
      </w:pPr>
      <w:r w:rsidRPr="00793760">
        <w:rPr>
          <w:rFonts w:ascii="Arial" w:hAnsi="Arial" w:cs="Arial"/>
        </w:rPr>
        <w:t>[Note: Text enclosed in square brackets and displayed in blue italics (style=InfoBlue) is included to provide guidance to the author and should be deleted before publishing the document.]</w:t>
      </w:r>
    </w:p>
    <w:p w14:paraId="43314A21" w14:textId="77777777" w:rsidR="003C7438" w:rsidRPr="00793760" w:rsidRDefault="008A4D87" w:rsidP="008A4D87">
      <w:pPr>
        <w:pStyle w:val="Heading1"/>
        <w:rPr>
          <w:rFonts w:cs="Arial"/>
        </w:rPr>
      </w:pPr>
      <w:r w:rsidRPr="00793760">
        <w:rPr>
          <w:rFonts w:cs="Arial"/>
        </w:rPr>
        <w:t xml:space="preserve">1.  </w:t>
      </w:r>
      <w:r w:rsidR="003C7438" w:rsidRPr="00793760">
        <w:rPr>
          <w:rFonts w:cs="Arial"/>
        </w:rPr>
        <w:t xml:space="preserve">Key </w:t>
      </w:r>
      <w:r w:rsidR="005F5C34" w:rsidRPr="00793760">
        <w:rPr>
          <w:rFonts w:cs="Arial"/>
        </w:rPr>
        <w:t>m</w:t>
      </w:r>
      <w:r w:rsidR="003C7438" w:rsidRPr="00793760">
        <w:rPr>
          <w:rFonts w:cs="Arial"/>
        </w:rPr>
        <w:t>ilestones</w:t>
      </w:r>
    </w:p>
    <w:p w14:paraId="54F59972" w14:textId="77777777" w:rsidR="003C7438" w:rsidRPr="00793760" w:rsidRDefault="003C7438" w:rsidP="00612E0C">
      <w:pPr>
        <w:pStyle w:val="InfoBlue"/>
        <w:rPr>
          <w:rFonts w:ascii="Arial" w:hAnsi="Arial" w:cs="Arial"/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RPr="00793760" w14:paraId="236E09AA" w14:textId="77777777">
        <w:tc>
          <w:tcPr>
            <w:tcW w:w="4608" w:type="dxa"/>
          </w:tcPr>
          <w:p w14:paraId="6D0C92DD" w14:textId="77777777" w:rsidR="003C7438" w:rsidRPr="00793760" w:rsidRDefault="003C7438">
            <w:pPr>
              <w:rPr>
                <w:rFonts w:ascii="Arial" w:hAnsi="Arial" w:cs="Arial"/>
                <w:b/>
                <w:bCs/>
              </w:rPr>
            </w:pPr>
            <w:bookmarkStart w:id="1" w:name="OLE_LINK1"/>
            <w:r w:rsidRPr="00793760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166B0A12" w14:textId="77777777" w:rsidR="003C7438" w:rsidRPr="00793760" w:rsidRDefault="003C7438">
            <w:pPr>
              <w:rPr>
                <w:rFonts w:ascii="Arial" w:hAnsi="Arial" w:cs="Arial"/>
                <w:b/>
                <w:bCs/>
              </w:rPr>
            </w:pPr>
            <w:r w:rsidRPr="00793760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:rsidRPr="00793760" w14:paraId="11716824" w14:textId="77777777">
        <w:tc>
          <w:tcPr>
            <w:tcW w:w="4608" w:type="dxa"/>
          </w:tcPr>
          <w:p w14:paraId="4F759047" w14:textId="77777777" w:rsidR="003C7438" w:rsidRPr="00793760" w:rsidRDefault="003C7438">
            <w:pPr>
              <w:rPr>
                <w:rFonts w:ascii="Arial" w:hAnsi="Arial" w:cs="Arial"/>
              </w:rPr>
            </w:pPr>
            <w:r w:rsidRPr="00793760">
              <w:rPr>
                <w:rFonts w:ascii="Arial" w:hAnsi="Arial" w:cs="Arial"/>
              </w:rPr>
              <w:t xml:space="preserve">Iteration </w:t>
            </w:r>
            <w:r w:rsidR="00B7002B" w:rsidRPr="00793760">
              <w:rPr>
                <w:rFonts w:ascii="Arial" w:hAnsi="Arial" w:cs="Arial"/>
              </w:rPr>
              <w:t>s</w:t>
            </w:r>
            <w:r w:rsidRPr="00793760">
              <w:rPr>
                <w:rFonts w:ascii="Arial" w:hAnsi="Arial" w:cs="Arial"/>
              </w:rPr>
              <w:t>tart</w:t>
            </w:r>
          </w:p>
        </w:tc>
        <w:tc>
          <w:tcPr>
            <w:tcW w:w="1872" w:type="dxa"/>
          </w:tcPr>
          <w:p w14:paraId="6C2CE59B" w14:textId="36F2FA3C" w:rsidR="003C7438" w:rsidRPr="00793760" w:rsidRDefault="00F429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A11743">
              <w:rPr>
                <w:rFonts w:ascii="Arial" w:hAnsi="Arial" w:cs="Arial"/>
              </w:rPr>
              <w:t>5/</w:t>
            </w:r>
            <w:r>
              <w:rPr>
                <w:rFonts w:ascii="Arial" w:hAnsi="Arial" w:cs="Arial"/>
              </w:rPr>
              <w:t>0</w:t>
            </w:r>
            <w:r w:rsidR="00A11743">
              <w:rPr>
                <w:rFonts w:ascii="Arial" w:hAnsi="Arial" w:cs="Arial"/>
              </w:rPr>
              <w:t>9</w:t>
            </w:r>
            <w:r w:rsidR="00C1501C">
              <w:rPr>
                <w:rFonts w:ascii="Arial" w:hAnsi="Arial" w:cs="Arial"/>
              </w:rPr>
              <w:t>/14</w:t>
            </w:r>
          </w:p>
        </w:tc>
      </w:tr>
      <w:tr w:rsidR="003C7438" w:rsidRPr="00793760" w14:paraId="527E67D1" w14:textId="77777777">
        <w:tc>
          <w:tcPr>
            <w:tcW w:w="4608" w:type="dxa"/>
          </w:tcPr>
          <w:p w14:paraId="46B4F83B" w14:textId="77777777" w:rsidR="003C7438" w:rsidRPr="00793760" w:rsidRDefault="007329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Programming</w:t>
            </w:r>
            <w:r w:rsidR="00F74BA4">
              <w:rPr>
                <w:rFonts w:ascii="Arial" w:hAnsi="Arial" w:cs="Arial"/>
              </w:rPr>
              <w:t xml:space="preserve"> completion</w:t>
            </w:r>
          </w:p>
        </w:tc>
        <w:tc>
          <w:tcPr>
            <w:tcW w:w="1872" w:type="dxa"/>
          </w:tcPr>
          <w:p w14:paraId="27A3D065" w14:textId="02EA79A2" w:rsidR="003C7438" w:rsidRPr="00793760" w:rsidRDefault="007329FE" w:rsidP="00F429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F429FA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/</w:t>
            </w:r>
            <w:r w:rsidR="00F429FA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/14</w:t>
            </w:r>
          </w:p>
        </w:tc>
      </w:tr>
      <w:tr w:rsidR="003C7438" w:rsidRPr="00793760" w14:paraId="3476B6E7" w14:textId="77777777">
        <w:tc>
          <w:tcPr>
            <w:tcW w:w="4608" w:type="dxa"/>
          </w:tcPr>
          <w:p w14:paraId="56618E72" w14:textId="77777777" w:rsidR="003C7438" w:rsidRPr="00793760" w:rsidRDefault="007329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</w:t>
            </w:r>
            <w:r w:rsidR="00F74BA4">
              <w:rPr>
                <w:rFonts w:ascii="Arial" w:hAnsi="Arial" w:cs="Arial"/>
              </w:rPr>
              <w:t xml:space="preserve"> completion</w:t>
            </w:r>
          </w:p>
        </w:tc>
        <w:tc>
          <w:tcPr>
            <w:tcW w:w="1872" w:type="dxa"/>
          </w:tcPr>
          <w:p w14:paraId="77A29D3A" w14:textId="4838F0C9" w:rsidR="003C7438" w:rsidRPr="00793760" w:rsidRDefault="00B21AB3" w:rsidP="00B21A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7329FE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10</w:t>
            </w:r>
            <w:r w:rsidR="007329FE">
              <w:rPr>
                <w:rFonts w:ascii="Arial" w:hAnsi="Arial" w:cs="Arial"/>
              </w:rPr>
              <w:t>/14</w:t>
            </w:r>
          </w:p>
        </w:tc>
      </w:tr>
      <w:tr w:rsidR="003C7438" w:rsidRPr="00793760" w14:paraId="35DA49A0" w14:textId="77777777">
        <w:tc>
          <w:tcPr>
            <w:tcW w:w="4608" w:type="dxa"/>
          </w:tcPr>
          <w:p w14:paraId="49538712" w14:textId="77777777" w:rsidR="003C7438" w:rsidRPr="00793760" w:rsidRDefault="003C7438">
            <w:pPr>
              <w:rPr>
                <w:rFonts w:ascii="Arial" w:hAnsi="Arial" w:cs="Arial"/>
              </w:rPr>
            </w:pPr>
            <w:r w:rsidRPr="00793760">
              <w:rPr>
                <w:rFonts w:ascii="Arial" w:hAnsi="Arial" w:cs="Arial"/>
              </w:rPr>
              <w:t xml:space="preserve">Iteration </w:t>
            </w:r>
            <w:r w:rsidR="00B7002B" w:rsidRPr="00793760">
              <w:rPr>
                <w:rFonts w:ascii="Arial" w:hAnsi="Arial" w:cs="Arial"/>
              </w:rPr>
              <w:t>s</w:t>
            </w:r>
            <w:r w:rsidRPr="00793760">
              <w:rPr>
                <w:rFonts w:ascii="Arial" w:hAnsi="Arial" w:cs="Arial"/>
              </w:rPr>
              <w:t>top</w:t>
            </w:r>
          </w:p>
        </w:tc>
        <w:tc>
          <w:tcPr>
            <w:tcW w:w="1872" w:type="dxa"/>
          </w:tcPr>
          <w:p w14:paraId="24719E80" w14:textId="0DA6DE7F" w:rsidR="003C7438" w:rsidRPr="00793760" w:rsidRDefault="00F429FA" w:rsidP="00F429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7329FE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10</w:t>
            </w:r>
            <w:r w:rsidR="007329FE">
              <w:rPr>
                <w:rFonts w:ascii="Arial" w:hAnsi="Arial" w:cs="Arial"/>
              </w:rPr>
              <w:t>/14</w:t>
            </w:r>
          </w:p>
        </w:tc>
      </w:tr>
      <w:bookmarkEnd w:id="1"/>
    </w:tbl>
    <w:p w14:paraId="124750A6" w14:textId="77777777" w:rsidR="003C7438" w:rsidRPr="00793760" w:rsidRDefault="003C7438">
      <w:pPr>
        <w:pStyle w:val="BodyText"/>
        <w:ind w:left="0"/>
        <w:rPr>
          <w:rFonts w:ascii="Arial" w:hAnsi="Arial" w:cs="Arial"/>
        </w:rPr>
      </w:pPr>
    </w:p>
    <w:p w14:paraId="54EDBBC2" w14:textId="77777777" w:rsidR="003C7438" w:rsidRPr="00793760" w:rsidRDefault="008A4D87">
      <w:pPr>
        <w:pStyle w:val="Heading1"/>
        <w:rPr>
          <w:rFonts w:cs="Arial"/>
          <w:b w:val="0"/>
        </w:rPr>
      </w:pPr>
      <w:r w:rsidRPr="00793760">
        <w:rPr>
          <w:rFonts w:cs="Arial"/>
        </w:rPr>
        <w:t xml:space="preserve">2.  </w:t>
      </w:r>
      <w:r w:rsidR="00A15332" w:rsidRPr="00793760">
        <w:rPr>
          <w:rFonts w:cs="Arial"/>
        </w:rPr>
        <w:t>High-level</w:t>
      </w:r>
      <w:r w:rsidR="003C7438" w:rsidRPr="00793760">
        <w:rPr>
          <w:rFonts w:cs="Arial"/>
        </w:rPr>
        <w:t xml:space="preserve"> </w:t>
      </w:r>
      <w:r w:rsidR="00B7002B" w:rsidRPr="00793760">
        <w:rPr>
          <w:rFonts w:cs="Arial"/>
        </w:rPr>
        <w:t>o</w:t>
      </w:r>
      <w:r w:rsidR="003C7438" w:rsidRPr="00793760">
        <w:rPr>
          <w:rFonts w:cs="Arial"/>
        </w:rPr>
        <w:t>bjectives</w:t>
      </w:r>
    </w:p>
    <w:p w14:paraId="3F48D7F2" w14:textId="77777777" w:rsidR="001A7783" w:rsidRDefault="001A7783" w:rsidP="00C1501C">
      <w:pPr>
        <w:pStyle w:val="BodyText"/>
        <w:rPr>
          <w:rFonts w:ascii="Arial" w:hAnsi="Arial" w:cs="Arial"/>
          <w:color w:val="0000FF"/>
        </w:rPr>
      </w:pPr>
    </w:p>
    <w:p w14:paraId="689129EA" w14:textId="21916558" w:rsidR="00C1501C" w:rsidRPr="00860063" w:rsidRDefault="00714CEF" w:rsidP="001A7783">
      <w:pPr>
        <w:pStyle w:val="BodyText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Fix any issues from last iteration</w:t>
      </w:r>
    </w:p>
    <w:p w14:paraId="2401EF65" w14:textId="04949471" w:rsidR="001A7783" w:rsidRPr="00860063" w:rsidRDefault="00714CEF" w:rsidP="001A7783">
      <w:pPr>
        <w:pStyle w:val="BodyText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Website</w:t>
      </w:r>
      <w:r w:rsidR="00D20EAB">
        <w:rPr>
          <w:rFonts w:ascii="Arial" w:hAnsi="Arial" w:cs="Arial"/>
        </w:rPr>
        <w:t xml:space="preserve"> tested and </w:t>
      </w:r>
      <w:r>
        <w:rPr>
          <w:rFonts w:ascii="Arial" w:hAnsi="Arial" w:cs="Arial"/>
        </w:rPr>
        <w:t xml:space="preserve">externally hosted </w:t>
      </w:r>
    </w:p>
    <w:p w14:paraId="7949B30E" w14:textId="648BE887" w:rsidR="00727A97" w:rsidRDefault="00D20EAB" w:rsidP="001A7783">
      <w:pPr>
        <w:pStyle w:val="BodyText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Submit completed </w:t>
      </w:r>
      <w:proofErr w:type="spellStart"/>
      <w:r w:rsidR="0002349A">
        <w:rPr>
          <w:rFonts w:ascii="Arial" w:hAnsi="Arial" w:cs="Arial"/>
        </w:rPr>
        <w:t>U</w:t>
      </w:r>
      <w:r>
        <w:rPr>
          <w:rFonts w:ascii="Arial" w:hAnsi="Arial" w:cs="Arial"/>
        </w:rPr>
        <w:t>niserver</w:t>
      </w:r>
      <w:proofErr w:type="spellEnd"/>
      <w:r>
        <w:rPr>
          <w:rFonts w:ascii="Arial" w:hAnsi="Arial" w:cs="Arial"/>
        </w:rPr>
        <w:t xml:space="preserve"> version of website </w:t>
      </w:r>
    </w:p>
    <w:p w14:paraId="2B6816E5" w14:textId="1ACDF951" w:rsidR="00EC6A70" w:rsidRDefault="00EC6A70" w:rsidP="001A7783">
      <w:pPr>
        <w:pStyle w:val="BodyText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Mobile application running</w:t>
      </w:r>
      <w:r w:rsidR="00646F3F">
        <w:rPr>
          <w:rFonts w:ascii="Arial" w:hAnsi="Arial" w:cs="Arial"/>
        </w:rPr>
        <w:t xml:space="preserve"> in android device</w:t>
      </w:r>
      <w:r w:rsidR="00BA2F13">
        <w:rPr>
          <w:rFonts w:ascii="Arial" w:hAnsi="Arial" w:cs="Arial"/>
        </w:rPr>
        <w:t xml:space="preserve"> and communicating with the website</w:t>
      </w:r>
      <w:r w:rsidR="00C836FD">
        <w:rPr>
          <w:rFonts w:ascii="Arial" w:hAnsi="Arial" w:cs="Arial"/>
        </w:rPr>
        <w:t>.</w:t>
      </w:r>
    </w:p>
    <w:p w14:paraId="6AA030D7" w14:textId="4E7EE8C3" w:rsidR="007464E3" w:rsidRDefault="007464E3" w:rsidP="007464E3">
      <w:pPr>
        <w:pStyle w:val="BodyText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Completed test pack and test reports</w:t>
      </w:r>
      <w:r w:rsidR="00C836FD">
        <w:rPr>
          <w:rFonts w:ascii="Arial" w:hAnsi="Arial" w:cs="Arial"/>
        </w:rPr>
        <w:t xml:space="preserve"> </w:t>
      </w:r>
    </w:p>
    <w:p w14:paraId="2A4BFE84" w14:textId="77777777" w:rsidR="00A97303" w:rsidRDefault="00A97303" w:rsidP="00A97303">
      <w:pPr>
        <w:pStyle w:val="BodyText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Review and update mobile app deployment documentation and process</w:t>
      </w:r>
    </w:p>
    <w:p w14:paraId="406FE4DF" w14:textId="77777777" w:rsidR="00A97303" w:rsidRPr="00860063" w:rsidRDefault="00A97303" w:rsidP="00A97303">
      <w:pPr>
        <w:pStyle w:val="BodyText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IOS version of the app completed </w:t>
      </w:r>
    </w:p>
    <w:p w14:paraId="5CF2B85A" w14:textId="77777777" w:rsidR="008B31CF" w:rsidRDefault="008B31CF" w:rsidP="002F2673">
      <w:pPr>
        <w:pStyle w:val="BodyText"/>
        <w:rPr>
          <w:rFonts w:ascii="Arial" w:hAnsi="Arial" w:cs="Arial"/>
          <w:color w:val="0000FF"/>
        </w:rPr>
      </w:pPr>
    </w:p>
    <w:p w14:paraId="66973BF2" w14:textId="77777777" w:rsidR="00A15332" w:rsidRPr="00793760" w:rsidRDefault="008A4D87" w:rsidP="00B7002B">
      <w:pPr>
        <w:pStyle w:val="Heading1"/>
        <w:rPr>
          <w:rFonts w:cs="Arial"/>
        </w:rPr>
      </w:pPr>
      <w:r w:rsidRPr="00793760">
        <w:rPr>
          <w:rFonts w:cs="Arial"/>
        </w:rPr>
        <w:t xml:space="preserve">3.  </w:t>
      </w:r>
      <w:r w:rsidR="00A15332" w:rsidRPr="00793760">
        <w:rPr>
          <w:rFonts w:cs="Arial"/>
        </w:rPr>
        <w:t xml:space="preserve">Work Item </w:t>
      </w:r>
      <w:r w:rsidR="00B7002B" w:rsidRPr="00793760">
        <w:rPr>
          <w:rFonts w:cs="Arial"/>
        </w:rPr>
        <w:t>a</w:t>
      </w:r>
      <w:r w:rsidR="00A15332" w:rsidRPr="00793760">
        <w:rPr>
          <w:rFonts w:cs="Arial"/>
        </w:rPr>
        <w:t>ssignments</w:t>
      </w:r>
    </w:p>
    <w:p w14:paraId="52E3984B" w14:textId="77777777" w:rsidR="00793760" w:rsidRPr="00793760" w:rsidRDefault="00793760" w:rsidP="00793760">
      <w:pPr>
        <w:ind w:firstLine="567"/>
        <w:rPr>
          <w:rFonts w:ascii="Arial" w:hAnsi="Arial" w:cs="Arial"/>
        </w:rPr>
      </w:pPr>
      <w:r w:rsidRPr="00793760">
        <w:rPr>
          <w:rFonts w:ascii="Arial" w:hAnsi="Arial" w:cs="Arial"/>
        </w:rPr>
        <w:t>Details of work item assignments are available on the Task List</w:t>
      </w:r>
    </w:p>
    <w:p w14:paraId="005645E0" w14:textId="77777777" w:rsidR="000245C9" w:rsidRPr="00793760" w:rsidRDefault="000245C9" w:rsidP="000245C9">
      <w:pPr>
        <w:pStyle w:val="Heading1"/>
        <w:rPr>
          <w:rFonts w:cs="Arial"/>
          <w:b w:val="0"/>
        </w:rPr>
      </w:pPr>
      <w:r w:rsidRPr="00793760">
        <w:rPr>
          <w:rFonts w:cs="Arial"/>
        </w:rPr>
        <w:t>4.  Issues</w:t>
      </w:r>
    </w:p>
    <w:p w14:paraId="08C34093" w14:textId="77777777" w:rsidR="00D8366F" w:rsidRPr="00793760" w:rsidRDefault="00D8366F" w:rsidP="00D8366F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 w:rsidRPr="00793760" w14:paraId="442EB8B3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5910299" w14:textId="77777777" w:rsidR="00D8366F" w:rsidRPr="00793760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79376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71D7C77" w14:textId="77777777" w:rsidR="00D8366F" w:rsidRPr="00793760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79376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13CCA6D" w14:textId="77777777" w:rsidR="00D8366F" w:rsidRPr="00793760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79376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793760" w14:paraId="3158A40A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0C64" w14:textId="11993AE2" w:rsidR="00C1501C" w:rsidRPr="00793760" w:rsidRDefault="00B63D44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Fix issues of the website stated in the test summary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026ED" w14:textId="77777777" w:rsidR="00D8366F" w:rsidRPr="00793760" w:rsidRDefault="002F54B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40B2" w14:textId="77777777" w:rsidR="00D8366F" w:rsidRPr="00793760" w:rsidRDefault="00E63C02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the key issues from the fault report and solve it by updating necessary changes to program.</w:t>
            </w:r>
          </w:p>
        </w:tc>
      </w:tr>
      <w:tr w:rsidR="00C1501C" w:rsidRPr="00793760" w14:paraId="0D8254A2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E6AF5" w14:textId="1DC7DF1B" w:rsidR="00C1501C" w:rsidRDefault="00A32B37" w:rsidP="00A32B37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Hosting the website externally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A02FE" w14:textId="77777777" w:rsidR="00C1501C" w:rsidRPr="00793760" w:rsidRDefault="002F54B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1C57F" w14:textId="1D30FF96" w:rsidR="00C1501C" w:rsidRPr="00793760" w:rsidRDefault="0090378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 be hosted by the first week of this iteration.</w:t>
            </w:r>
          </w:p>
        </w:tc>
      </w:tr>
      <w:tr w:rsidR="00C1501C" w:rsidRPr="00793760" w14:paraId="131918CA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86DE" w14:textId="4148C2F9" w:rsidR="00C1501C" w:rsidRDefault="00C1501C">
            <w:pPr>
              <w:pStyle w:val="BodyText"/>
              <w:ind w:left="0"/>
              <w:rPr>
                <w:rFonts w:ascii="Arial" w:hAnsi="Arial" w:cs="Arial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3EAF1" w14:textId="1F6CA5DF" w:rsidR="00C1501C" w:rsidRPr="00793760" w:rsidRDefault="00C1501C">
            <w:pPr>
              <w:pStyle w:val="BodyText"/>
              <w:ind w:left="0"/>
              <w:rPr>
                <w:rFonts w:ascii="Arial" w:hAnsi="Arial" w:cs="Arial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2479" w14:textId="26242691" w:rsidR="00C1501C" w:rsidRPr="00793760" w:rsidRDefault="00C1501C" w:rsidP="0065555E">
            <w:pPr>
              <w:pStyle w:val="BodyText"/>
              <w:ind w:left="0"/>
              <w:rPr>
                <w:rFonts w:ascii="Arial" w:hAnsi="Arial" w:cs="Arial"/>
              </w:rPr>
            </w:pPr>
          </w:p>
        </w:tc>
      </w:tr>
    </w:tbl>
    <w:p w14:paraId="44D8C743" w14:textId="77777777" w:rsidR="00D8366F" w:rsidRPr="00793760" w:rsidRDefault="00D8366F" w:rsidP="00D8366F">
      <w:pPr>
        <w:rPr>
          <w:rFonts w:ascii="Arial" w:hAnsi="Arial" w:cs="Arial"/>
        </w:rPr>
      </w:pPr>
    </w:p>
    <w:p w14:paraId="4B6132ED" w14:textId="77777777" w:rsidR="00A15332" w:rsidRPr="00793760" w:rsidRDefault="000245C9" w:rsidP="00B7002B">
      <w:pPr>
        <w:pStyle w:val="Heading1"/>
        <w:rPr>
          <w:rFonts w:cs="Arial"/>
        </w:rPr>
      </w:pPr>
      <w:r w:rsidRPr="00793760">
        <w:rPr>
          <w:rFonts w:cs="Arial"/>
        </w:rPr>
        <w:lastRenderedPageBreak/>
        <w:t>5.  Evaluation criteria</w:t>
      </w:r>
    </w:p>
    <w:p w14:paraId="6AEB82EA" w14:textId="1BDB0AE1" w:rsidR="000561FC" w:rsidRDefault="000561FC" w:rsidP="005F5C34">
      <w:pPr>
        <w:pStyle w:val="Heading2"/>
        <w:rPr>
          <w:rFonts w:cs="Arial"/>
          <w:b w:val="0"/>
        </w:rPr>
      </w:pPr>
      <w:r w:rsidRPr="00E61C7B">
        <w:rPr>
          <w:rFonts w:cs="Arial"/>
          <w:b w:val="0"/>
        </w:rPr>
        <w:t>9</w:t>
      </w:r>
      <w:r w:rsidR="00676486" w:rsidRPr="00E61C7B">
        <w:rPr>
          <w:rFonts w:cs="Arial"/>
          <w:b w:val="0"/>
        </w:rPr>
        <w:t>8</w:t>
      </w:r>
      <w:r w:rsidRPr="00E61C7B">
        <w:rPr>
          <w:rFonts w:cs="Arial"/>
          <w:b w:val="0"/>
        </w:rPr>
        <w:t xml:space="preserve">% of </w:t>
      </w:r>
      <w:r w:rsidR="00DB3AE9" w:rsidRPr="00E61C7B">
        <w:rPr>
          <w:rFonts w:cs="Arial"/>
          <w:b w:val="0"/>
        </w:rPr>
        <w:t xml:space="preserve">system-level </w:t>
      </w:r>
      <w:r w:rsidRPr="00E61C7B">
        <w:rPr>
          <w:rFonts w:cs="Arial"/>
          <w:b w:val="0"/>
        </w:rPr>
        <w:t>test cases</w:t>
      </w:r>
      <w:r w:rsidR="00717FE6">
        <w:rPr>
          <w:rFonts w:cs="Arial"/>
          <w:b w:val="0"/>
        </w:rPr>
        <w:t xml:space="preserve"> and functionality of mobile </w:t>
      </w:r>
      <w:proofErr w:type="spellStart"/>
      <w:r w:rsidR="00717FE6">
        <w:rPr>
          <w:rFonts w:cs="Arial"/>
          <w:b w:val="0"/>
        </w:rPr>
        <w:t>appliction</w:t>
      </w:r>
      <w:proofErr w:type="spellEnd"/>
      <w:r w:rsidRPr="00E61C7B">
        <w:rPr>
          <w:rFonts w:cs="Arial"/>
          <w:b w:val="0"/>
        </w:rPr>
        <w:t xml:space="preserve"> passed.</w:t>
      </w:r>
    </w:p>
    <w:p w14:paraId="4A926381" w14:textId="174ADBA2" w:rsidR="006272C2" w:rsidRPr="006272C2" w:rsidRDefault="006272C2" w:rsidP="006272C2">
      <w:pPr>
        <w:pStyle w:val="Heading2"/>
        <w:rPr>
          <w:b w:val="0"/>
        </w:rPr>
      </w:pPr>
      <w:r w:rsidRPr="006272C2">
        <w:rPr>
          <w:b w:val="0"/>
        </w:rPr>
        <w:t>Test the mobile application functionality</w:t>
      </w:r>
      <w:r>
        <w:rPr>
          <w:b w:val="0"/>
        </w:rPr>
        <w:t>.</w:t>
      </w:r>
    </w:p>
    <w:p w14:paraId="680A3C86" w14:textId="77777777" w:rsidR="000561FC" w:rsidRPr="00E61C7B" w:rsidRDefault="000561FC" w:rsidP="00D1755E">
      <w:pPr>
        <w:pStyle w:val="Heading2"/>
        <w:rPr>
          <w:rFonts w:cs="Arial"/>
          <w:b w:val="0"/>
        </w:rPr>
      </w:pPr>
      <w:r w:rsidRPr="00E61C7B">
        <w:rPr>
          <w:rFonts w:cs="Arial"/>
          <w:b w:val="0"/>
        </w:rPr>
        <w:t xml:space="preserve">Walkthrough of iteration build with </w:t>
      </w:r>
      <w:r w:rsidR="008B0869" w:rsidRPr="00E61C7B">
        <w:rPr>
          <w:rFonts w:cs="Arial"/>
          <w:b w:val="0"/>
        </w:rPr>
        <w:t>client</w:t>
      </w:r>
      <w:r w:rsidRPr="00E61C7B">
        <w:rPr>
          <w:rFonts w:cs="Arial"/>
          <w:b w:val="0"/>
        </w:rPr>
        <w:t xml:space="preserve"> receive</w:t>
      </w:r>
      <w:r w:rsidR="00D1755E" w:rsidRPr="00E61C7B">
        <w:rPr>
          <w:rFonts w:cs="Arial"/>
          <w:b w:val="0"/>
        </w:rPr>
        <w:t>d</w:t>
      </w:r>
      <w:r w:rsidRPr="00E61C7B">
        <w:rPr>
          <w:rFonts w:cs="Arial"/>
          <w:b w:val="0"/>
        </w:rPr>
        <w:t xml:space="preserve"> favorable response.</w:t>
      </w:r>
    </w:p>
    <w:p w14:paraId="6BC0C1B6" w14:textId="77777777" w:rsidR="00705754" w:rsidRPr="00E61C7B" w:rsidRDefault="00F23137" w:rsidP="00705754">
      <w:pPr>
        <w:pStyle w:val="Heading2"/>
        <w:rPr>
          <w:b w:val="0"/>
        </w:rPr>
      </w:pPr>
      <w:r w:rsidRPr="00E61C7B">
        <w:rPr>
          <w:b w:val="0"/>
        </w:rPr>
        <w:t>Make sure</w:t>
      </w:r>
      <w:r w:rsidR="00705754" w:rsidRPr="00E61C7B">
        <w:rPr>
          <w:b w:val="0"/>
        </w:rPr>
        <w:t xml:space="preserve"> existing functionality is not broken.</w:t>
      </w:r>
    </w:p>
    <w:p w14:paraId="5CD44592" w14:textId="77777777" w:rsidR="00F23137" w:rsidRPr="00E61C7B" w:rsidRDefault="00F23137" w:rsidP="00F23137">
      <w:pPr>
        <w:pStyle w:val="Heading2"/>
        <w:rPr>
          <w:b w:val="0"/>
        </w:rPr>
      </w:pPr>
      <w:r w:rsidRPr="00E61C7B">
        <w:rPr>
          <w:b w:val="0"/>
        </w:rPr>
        <w:t>Make sure the performance requirement is met.</w:t>
      </w:r>
    </w:p>
    <w:p w14:paraId="567DE5F4" w14:textId="77777777" w:rsidR="008E200B" w:rsidRDefault="008E200B" w:rsidP="000245C9">
      <w:pPr>
        <w:pStyle w:val="Heading1"/>
        <w:rPr>
          <w:rFonts w:cs="Arial"/>
        </w:rPr>
      </w:pPr>
    </w:p>
    <w:p w14:paraId="6AB45411" w14:textId="77777777" w:rsidR="007A7F03" w:rsidRPr="007A7F03" w:rsidRDefault="007A7F03" w:rsidP="007A7F03"/>
    <w:p w14:paraId="36EB9B68" w14:textId="77777777" w:rsidR="000245C9" w:rsidRDefault="000245C9" w:rsidP="000245C9">
      <w:pPr>
        <w:pStyle w:val="Heading1"/>
        <w:rPr>
          <w:rFonts w:cs="Arial"/>
        </w:rPr>
      </w:pPr>
      <w:r w:rsidRPr="00793760">
        <w:rPr>
          <w:rFonts w:cs="Arial"/>
        </w:rPr>
        <w:t>6.  Assessment</w:t>
      </w:r>
    </w:p>
    <w:p w14:paraId="11AE0F7D" w14:textId="77777777" w:rsidR="007F7472" w:rsidRDefault="007F7472" w:rsidP="007F7472"/>
    <w:p w14:paraId="5D94EFAC" w14:textId="2B81A258" w:rsidR="007F7472" w:rsidRPr="007F7472" w:rsidRDefault="007F7472" w:rsidP="007F7472">
      <w:r>
        <w:t>(</w:t>
      </w:r>
      <w:proofErr w:type="gramStart"/>
      <w:r>
        <w:t>TODO :</w:t>
      </w:r>
      <w:proofErr w:type="gramEnd"/>
      <w:r>
        <w:t xml:space="preserve"> At the end of this iteration by </w:t>
      </w:r>
      <w:proofErr w:type="spellStart"/>
      <w:r>
        <w:t>Shuhei</w:t>
      </w:r>
      <w:proofErr w:type="spellEnd"/>
      <w:r>
        <w:t xml:space="preserve"> )</w:t>
      </w:r>
    </w:p>
    <w:sectPr w:rsidR="007F7472" w:rsidRPr="007F7472" w:rsidSect="004D621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7C186" w14:textId="77777777" w:rsidR="00FF3EA2" w:rsidRDefault="00FF3EA2">
      <w:r>
        <w:separator/>
      </w:r>
    </w:p>
  </w:endnote>
  <w:endnote w:type="continuationSeparator" w:id="0">
    <w:p w14:paraId="3BBF1C29" w14:textId="77777777" w:rsidR="00FF3EA2" w:rsidRDefault="00FF3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E2F02" w14:paraId="2BBBC61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D6B103B" w14:textId="77777777" w:rsidR="00EE2F02" w:rsidRPr="00C75FB5" w:rsidRDefault="00EE2F02">
          <w:pPr>
            <w:ind w:right="360"/>
            <w:rPr>
              <w:rFonts w:ascii="Arial" w:hAnsi="Arial" w:cs="Arial"/>
            </w:rPr>
          </w:pPr>
          <w:r w:rsidRPr="00C75FB5">
            <w:rPr>
              <w:rFonts w:ascii="Arial" w:hAnsi="Arial" w:cs="Arial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5AA95C" w14:textId="77777777" w:rsidR="00EE2F02" w:rsidRPr="00C75FB5" w:rsidRDefault="00EE2F02" w:rsidP="004676C1">
          <w:pPr>
            <w:jc w:val="center"/>
            <w:rPr>
              <w:rFonts w:ascii="Arial" w:hAnsi="Arial" w:cs="Arial"/>
            </w:rPr>
          </w:pPr>
          <w:r w:rsidRPr="00C75FB5">
            <w:rPr>
              <w:rFonts w:ascii="Arial" w:hAnsi="Arial" w:cs="Arial"/>
            </w:rPr>
            <w:sym w:font="Symbol" w:char="F0D3"/>
          </w:r>
          <w:r>
            <w:rPr>
              <w:rFonts w:ascii="Arial" w:hAnsi="Arial" w:cs="Arial"/>
            </w:rPr>
            <w:t>JPRS Squad</w:t>
          </w:r>
          <w:r w:rsidRPr="00C75FB5">
            <w:rPr>
              <w:rFonts w:ascii="Arial" w:hAnsi="Arial" w:cs="Arial"/>
            </w:rPr>
            <w:t xml:space="preserve">, </w:t>
          </w:r>
          <w:r w:rsidRPr="00C75FB5">
            <w:rPr>
              <w:rFonts w:ascii="Arial" w:hAnsi="Arial" w:cs="Arial"/>
            </w:rPr>
            <w:fldChar w:fldCharType="begin"/>
          </w:r>
          <w:r w:rsidRPr="00C75FB5">
            <w:rPr>
              <w:rFonts w:ascii="Arial" w:hAnsi="Arial" w:cs="Arial"/>
            </w:rPr>
            <w:instrText xml:space="preserve"> DATE \@ "yyyy" </w:instrText>
          </w:r>
          <w:r w:rsidRPr="00C75FB5">
            <w:rPr>
              <w:rFonts w:ascii="Arial" w:hAnsi="Arial" w:cs="Arial"/>
            </w:rPr>
            <w:fldChar w:fldCharType="separate"/>
          </w:r>
          <w:r w:rsidR="001F1D88">
            <w:rPr>
              <w:rFonts w:ascii="Arial" w:hAnsi="Arial" w:cs="Arial"/>
              <w:noProof/>
            </w:rPr>
            <w:t>2014</w:t>
          </w:r>
          <w:r w:rsidRPr="00C75FB5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4200711" w14:textId="77777777" w:rsidR="00EE2F02" w:rsidRPr="00C75FB5" w:rsidRDefault="00EE2F02">
          <w:pPr>
            <w:jc w:val="right"/>
            <w:rPr>
              <w:rFonts w:ascii="Arial" w:hAnsi="Arial" w:cs="Arial"/>
            </w:rPr>
          </w:pPr>
          <w:r w:rsidRPr="00C75FB5">
            <w:rPr>
              <w:rFonts w:ascii="Arial" w:hAnsi="Arial" w:cs="Arial"/>
            </w:rPr>
            <w:t xml:space="preserve">Page </w:t>
          </w:r>
          <w:r w:rsidRPr="00C75FB5">
            <w:rPr>
              <w:rStyle w:val="PageNumber"/>
              <w:rFonts w:ascii="Arial" w:hAnsi="Arial" w:cs="Arial"/>
            </w:rPr>
            <w:fldChar w:fldCharType="begin"/>
          </w:r>
          <w:r w:rsidRPr="00C75FB5">
            <w:rPr>
              <w:rStyle w:val="PageNumber"/>
              <w:rFonts w:ascii="Arial" w:hAnsi="Arial" w:cs="Arial"/>
            </w:rPr>
            <w:instrText xml:space="preserve"> PAGE </w:instrText>
          </w:r>
          <w:r w:rsidRPr="00C75FB5">
            <w:rPr>
              <w:rStyle w:val="PageNumber"/>
              <w:rFonts w:ascii="Arial" w:hAnsi="Arial" w:cs="Arial"/>
            </w:rPr>
            <w:fldChar w:fldCharType="separate"/>
          </w:r>
          <w:r w:rsidR="001F1D88">
            <w:rPr>
              <w:rStyle w:val="PageNumber"/>
              <w:rFonts w:ascii="Arial" w:hAnsi="Arial" w:cs="Arial"/>
              <w:noProof/>
            </w:rPr>
            <w:t>1</w:t>
          </w:r>
          <w:r w:rsidRPr="00C75FB5">
            <w:rPr>
              <w:rStyle w:val="PageNumber"/>
              <w:rFonts w:ascii="Arial" w:hAnsi="Arial" w:cs="Arial"/>
            </w:rPr>
            <w:fldChar w:fldCharType="end"/>
          </w:r>
          <w:r w:rsidRPr="00C75FB5">
            <w:rPr>
              <w:rStyle w:val="PageNumber"/>
              <w:rFonts w:ascii="Arial" w:hAnsi="Arial" w:cs="Arial"/>
            </w:rPr>
            <w:t xml:space="preserve"> of </w:t>
          </w:r>
          <w:r w:rsidRPr="00C75FB5">
            <w:rPr>
              <w:rStyle w:val="PageNumber"/>
              <w:rFonts w:ascii="Arial" w:hAnsi="Arial" w:cs="Arial"/>
            </w:rPr>
            <w:fldChar w:fldCharType="begin"/>
          </w:r>
          <w:r w:rsidRPr="00C75FB5">
            <w:rPr>
              <w:rStyle w:val="PageNumber"/>
              <w:rFonts w:ascii="Arial" w:hAnsi="Arial" w:cs="Arial"/>
            </w:rPr>
            <w:instrText xml:space="preserve"> NUMPAGES  \* MERGEFORMAT </w:instrText>
          </w:r>
          <w:r w:rsidRPr="00C75FB5">
            <w:rPr>
              <w:rStyle w:val="PageNumber"/>
              <w:rFonts w:ascii="Arial" w:hAnsi="Arial" w:cs="Arial"/>
            </w:rPr>
            <w:fldChar w:fldCharType="separate"/>
          </w:r>
          <w:r w:rsidR="001F1D88">
            <w:rPr>
              <w:rStyle w:val="PageNumber"/>
              <w:rFonts w:ascii="Arial" w:hAnsi="Arial" w:cs="Arial"/>
              <w:noProof/>
            </w:rPr>
            <w:t>2</w:t>
          </w:r>
          <w:r w:rsidRPr="00C75FB5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14:paraId="5DAAE23A" w14:textId="77777777" w:rsidR="00EE2F02" w:rsidRDefault="00EE2F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24DFB8" w14:textId="77777777" w:rsidR="00FF3EA2" w:rsidRDefault="00FF3EA2">
      <w:r>
        <w:separator/>
      </w:r>
    </w:p>
  </w:footnote>
  <w:footnote w:type="continuationSeparator" w:id="0">
    <w:p w14:paraId="29FF3197" w14:textId="77777777" w:rsidR="00FF3EA2" w:rsidRDefault="00FF3E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E2F02" w:rsidRPr="00C75FB5" w14:paraId="0C7AC440" w14:textId="77777777">
      <w:tc>
        <w:tcPr>
          <w:tcW w:w="6379" w:type="dxa"/>
        </w:tcPr>
        <w:p w14:paraId="441335F7" w14:textId="77777777" w:rsidR="00EE2F02" w:rsidRPr="00C75FB5" w:rsidRDefault="00EE2F02" w:rsidP="00505A25">
          <w:pPr>
            <w:pStyle w:val="Header"/>
            <w:tabs>
              <w:tab w:val="clear" w:pos="4320"/>
              <w:tab w:val="clear" w:pos="8640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>Epworth  e-Conference</w:t>
          </w:r>
        </w:p>
      </w:tc>
      <w:tc>
        <w:tcPr>
          <w:tcW w:w="3179" w:type="dxa"/>
        </w:tcPr>
        <w:p w14:paraId="300A0BFD" w14:textId="77777777" w:rsidR="00EE2F02" w:rsidRPr="00C75FB5" w:rsidRDefault="00EE2F02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RudhraKumar</w:t>
          </w:r>
          <w:proofErr w:type="spellEnd"/>
        </w:p>
      </w:tc>
    </w:tr>
    <w:tr w:rsidR="00EE2F02" w:rsidRPr="00C75FB5" w14:paraId="42EF4D68" w14:textId="77777777">
      <w:tc>
        <w:tcPr>
          <w:tcW w:w="6379" w:type="dxa"/>
        </w:tcPr>
        <w:p w14:paraId="5CC78ED5" w14:textId="323D4D23" w:rsidR="00EE2F02" w:rsidRPr="00C75FB5" w:rsidRDefault="00EE2F02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Construction Phase </w:t>
          </w:r>
          <w:r w:rsidR="00A11743">
            <w:rPr>
              <w:rFonts w:ascii="Arial" w:hAnsi="Arial" w:cs="Arial"/>
            </w:rPr>
            <w:t>2 Iteration 3</w:t>
          </w:r>
        </w:p>
      </w:tc>
      <w:tc>
        <w:tcPr>
          <w:tcW w:w="3179" w:type="dxa"/>
        </w:tcPr>
        <w:p w14:paraId="6EBF7B6F" w14:textId="17C525A5" w:rsidR="00EE2F02" w:rsidRPr="00C75FB5" w:rsidRDefault="00EE2F02" w:rsidP="00A11743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</w:t>
          </w:r>
          <w:r w:rsidRPr="00C75FB5">
            <w:rPr>
              <w:rFonts w:ascii="Arial" w:hAnsi="Arial" w:cs="Arial"/>
            </w:rPr>
            <w:t xml:space="preserve">Date:  </w:t>
          </w:r>
          <w:r w:rsidR="00A11743">
            <w:rPr>
              <w:rFonts w:ascii="Arial" w:hAnsi="Arial" w:cs="Arial"/>
            </w:rPr>
            <w:t>05</w:t>
          </w:r>
          <w:r>
            <w:rPr>
              <w:rFonts w:ascii="Arial" w:hAnsi="Arial" w:cs="Arial"/>
            </w:rPr>
            <w:t>/</w:t>
          </w:r>
          <w:r w:rsidR="00A11743">
            <w:rPr>
              <w:rFonts w:ascii="Arial" w:hAnsi="Arial" w:cs="Arial"/>
            </w:rPr>
            <w:t>Sep</w:t>
          </w:r>
          <w:r>
            <w:rPr>
              <w:rFonts w:ascii="Arial" w:hAnsi="Arial" w:cs="Arial"/>
            </w:rPr>
            <w:t>/2014</w:t>
          </w:r>
        </w:p>
      </w:tc>
    </w:tr>
  </w:tbl>
  <w:p w14:paraId="717960D3" w14:textId="77777777" w:rsidR="00EE2F02" w:rsidRPr="00C75FB5" w:rsidRDefault="00EE2F02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F7E2E19"/>
    <w:multiLevelType w:val="hybridMultilevel"/>
    <w:tmpl w:val="53987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D9FE70A8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8A47D2"/>
    <w:multiLevelType w:val="hybridMultilevel"/>
    <w:tmpl w:val="2924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5781A0B"/>
    <w:multiLevelType w:val="multilevel"/>
    <w:tmpl w:val="8A5A391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183EC3"/>
    <w:multiLevelType w:val="hybridMultilevel"/>
    <w:tmpl w:val="E1EA6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5"/>
  </w:num>
  <w:num w:numId="5">
    <w:abstractNumId w:val="25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4"/>
  </w:num>
  <w:num w:numId="12">
    <w:abstractNumId w:val="12"/>
  </w:num>
  <w:num w:numId="13">
    <w:abstractNumId w:val="33"/>
  </w:num>
  <w:num w:numId="14">
    <w:abstractNumId w:val="11"/>
  </w:num>
  <w:num w:numId="15">
    <w:abstractNumId w:val="5"/>
  </w:num>
  <w:num w:numId="16">
    <w:abstractNumId w:val="32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31"/>
  </w:num>
  <w:num w:numId="22">
    <w:abstractNumId w:val="18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26"/>
  </w:num>
  <w:num w:numId="39">
    <w:abstractNumId w:val="10"/>
  </w:num>
  <w:num w:numId="40">
    <w:abstractNumId w:val="28"/>
  </w:num>
  <w:num w:numId="41">
    <w:abstractNumId w:val="17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B5F"/>
    <w:rsid w:val="000178C5"/>
    <w:rsid w:val="0002349A"/>
    <w:rsid w:val="000245C9"/>
    <w:rsid w:val="00033CDF"/>
    <w:rsid w:val="000561FC"/>
    <w:rsid w:val="00083367"/>
    <w:rsid w:val="00094AED"/>
    <w:rsid w:val="000B6D46"/>
    <w:rsid w:val="000C57AE"/>
    <w:rsid w:val="00106B2C"/>
    <w:rsid w:val="00112391"/>
    <w:rsid w:val="00115C2E"/>
    <w:rsid w:val="00170DD9"/>
    <w:rsid w:val="00174CDD"/>
    <w:rsid w:val="00175D24"/>
    <w:rsid w:val="00176824"/>
    <w:rsid w:val="00182818"/>
    <w:rsid w:val="001A7783"/>
    <w:rsid w:val="001E146F"/>
    <w:rsid w:val="001F1D88"/>
    <w:rsid w:val="00241806"/>
    <w:rsid w:val="00241C30"/>
    <w:rsid w:val="00244797"/>
    <w:rsid w:val="002F2673"/>
    <w:rsid w:val="002F54B6"/>
    <w:rsid w:val="003445EB"/>
    <w:rsid w:val="003546B5"/>
    <w:rsid w:val="003C7438"/>
    <w:rsid w:val="003D20BC"/>
    <w:rsid w:val="004311A3"/>
    <w:rsid w:val="004676C1"/>
    <w:rsid w:val="004D621B"/>
    <w:rsid w:val="004E307A"/>
    <w:rsid w:val="00503E06"/>
    <w:rsid w:val="00505A25"/>
    <w:rsid w:val="00563A7C"/>
    <w:rsid w:val="005B4224"/>
    <w:rsid w:val="005F5C34"/>
    <w:rsid w:val="00606646"/>
    <w:rsid w:val="00612E0C"/>
    <w:rsid w:val="006272C2"/>
    <w:rsid w:val="00634ADB"/>
    <w:rsid w:val="006412B2"/>
    <w:rsid w:val="00646F3F"/>
    <w:rsid w:val="0065555E"/>
    <w:rsid w:val="00673618"/>
    <w:rsid w:val="00676232"/>
    <w:rsid w:val="00676486"/>
    <w:rsid w:val="006A31F0"/>
    <w:rsid w:val="006E238D"/>
    <w:rsid w:val="00705754"/>
    <w:rsid w:val="00714CEF"/>
    <w:rsid w:val="00717FE6"/>
    <w:rsid w:val="00727A97"/>
    <w:rsid w:val="007329FE"/>
    <w:rsid w:val="007464E3"/>
    <w:rsid w:val="00766B33"/>
    <w:rsid w:val="0078585F"/>
    <w:rsid w:val="00793760"/>
    <w:rsid w:val="007A3CC3"/>
    <w:rsid w:val="007A7F03"/>
    <w:rsid w:val="007C2047"/>
    <w:rsid w:val="007F0295"/>
    <w:rsid w:val="007F7472"/>
    <w:rsid w:val="00860063"/>
    <w:rsid w:val="00885DA4"/>
    <w:rsid w:val="008A4D87"/>
    <w:rsid w:val="008B0869"/>
    <w:rsid w:val="008B31CF"/>
    <w:rsid w:val="008E200B"/>
    <w:rsid w:val="00903786"/>
    <w:rsid w:val="009232DC"/>
    <w:rsid w:val="009367DD"/>
    <w:rsid w:val="009879D6"/>
    <w:rsid w:val="00994B24"/>
    <w:rsid w:val="009A196B"/>
    <w:rsid w:val="009B5AE9"/>
    <w:rsid w:val="009B7C92"/>
    <w:rsid w:val="009D6937"/>
    <w:rsid w:val="00A11743"/>
    <w:rsid w:val="00A15332"/>
    <w:rsid w:val="00A24011"/>
    <w:rsid w:val="00A31804"/>
    <w:rsid w:val="00A32B37"/>
    <w:rsid w:val="00A34FA1"/>
    <w:rsid w:val="00A60F1B"/>
    <w:rsid w:val="00A61830"/>
    <w:rsid w:val="00A8025B"/>
    <w:rsid w:val="00A97303"/>
    <w:rsid w:val="00AA1ABB"/>
    <w:rsid w:val="00AC5C10"/>
    <w:rsid w:val="00B14F32"/>
    <w:rsid w:val="00B21AB3"/>
    <w:rsid w:val="00B5408F"/>
    <w:rsid w:val="00B63D44"/>
    <w:rsid w:val="00B7002B"/>
    <w:rsid w:val="00BA2F13"/>
    <w:rsid w:val="00BA4CA0"/>
    <w:rsid w:val="00BB26F0"/>
    <w:rsid w:val="00BB2A09"/>
    <w:rsid w:val="00C1501C"/>
    <w:rsid w:val="00C249E5"/>
    <w:rsid w:val="00C55459"/>
    <w:rsid w:val="00C72CDA"/>
    <w:rsid w:val="00C75FB5"/>
    <w:rsid w:val="00C836FD"/>
    <w:rsid w:val="00C93D0D"/>
    <w:rsid w:val="00CA53C5"/>
    <w:rsid w:val="00CB4A37"/>
    <w:rsid w:val="00CD0573"/>
    <w:rsid w:val="00CD4152"/>
    <w:rsid w:val="00CF0853"/>
    <w:rsid w:val="00D1755E"/>
    <w:rsid w:val="00D20EAB"/>
    <w:rsid w:val="00D24028"/>
    <w:rsid w:val="00D40419"/>
    <w:rsid w:val="00D42D37"/>
    <w:rsid w:val="00D8366F"/>
    <w:rsid w:val="00D9178D"/>
    <w:rsid w:val="00D95A91"/>
    <w:rsid w:val="00DA69AB"/>
    <w:rsid w:val="00DB3AE9"/>
    <w:rsid w:val="00DD2396"/>
    <w:rsid w:val="00E61C7B"/>
    <w:rsid w:val="00E63C02"/>
    <w:rsid w:val="00EC6A70"/>
    <w:rsid w:val="00EE2F02"/>
    <w:rsid w:val="00F23137"/>
    <w:rsid w:val="00F429FA"/>
    <w:rsid w:val="00F46704"/>
    <w:rsid w:val="00F64E9B"/>
    <w:rsid w:val="00F74BA4"/>
    <w:rsid w:val="00FA118F"/>
    <w:rsid w:val="00FB1FB8"/>
    <w:rsid w:val="00FC3B5F"/>
    <w:rsid w:val="00FF3EA2"/>
    <w:rsid w:val="00FF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3024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2F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2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an_S\Desktop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413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Alan_S</dc:creator>
  <cp:lastModifiedBy>Rudhra</cp:lastModifiedBy>
  <cp:revision>25</cp:revision>
  <cp:lastPrinted>2014-09-08T01:46:00Z</cp:lastPrinted>
  <dcterms:created xsi:type="dcterms:W3CDTF">2014-08-08T01:13:00Z</dcterms:created>
  <dcterms:modified xsi:type="dcterms:W3CDTF">2014-09-08T01:47:00Z</dcterms:modified>
</cp:coreProperties>
</file>
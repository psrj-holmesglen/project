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7DDC3" w14:textId="77777777" w:rsidR="003C7438" w:rsidRDefault="004311A3">
      <w:pPr>
        <w:pStyle w:val="Title"/>
      </w:pPr>
      <w:proofErr w:type="gramStart"/>
      <w:r>
        <w:t>e</w:t>
      </w:r>
      <w:proofErr w:type="gramEnd"/>
      <w:r>
        <w:t xml:space="preserve">-Conference </w:t>
      </w:r>
      <w:fldSimple w:instr=" SUBJECT  \* MERGEFORMAT ">
        <w:r w:rsidR="00182818">
          <w:t>Epworth</w:t>
        </w:r>
      </w:fldSimple>
    </w:p>
    <w:p w14:paraId="498333D1" w14:textId="77777777" w:rsidR="003C7438" w:rsidRDefault="00EE2F02">
      <w:pPr>
        <w:pStyle w:val="Title"/>
      </w:pPr>
      <w:fldSimple w:instr=" TITLE  \* MERGEFORMAT ">
        <w:r w:rsidR="00FC3B5F">
          <w:t>Iteration Plan</w:t>
        </w:r>
      </w:fldSimple>
    </w:p>
    <w:p w14:paraId="4967B8AF" w14:textId="77777777" w:rsidR="003C7438" w:rsidRDefault="00673618" w:rsidP="00673618">
      <w:pPr>
        <w:pStyle w:val="Title"/>
        <w:tabs>
          <w:tab w:val="left" w:pos="5610"/>
        </w:tabs>
        <w:jc w:val="left"/>
      </w:pPr>
      <w:r>
        <w:tab/>
      </w:r>
    </w:p>
    <w:p w14:paraId="2B24F0A9" w14:textId="77777777" w:rsidR="00176824" w:rsidRPr="00793760" w:rsidRDefault="00176824" w:rsidP="00176824">
      <w:pPr>
        <w:pStyle w:val="InfoBlue"/>
        <w:rPr>
          <w:rFonts w:ascii="Arial" w:hAnsi="Arial" w:cs="Arial"/>
        </w:rPr>
      </w:pPr>
      <w:r w:rsidRPr="0079376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43314A21" w14:textId="77777777" w:rsidR="003C7438" w:rsidRPr="00793760" w:rsidRDefault="008A4D87" w:rsidP="008A4D87">
      <w:pPr>
        <w:pStyle w:val="Heading1"/>
        <w:rPr>
          <w:rFonts w:cs="Arial"/>
        </w:rPr>
      </w:pPr>
      <w:r w:rsidRPr="00793760">
        <w:rPr>
          <w:rFonts w:cs="Arial"/>
        </w:rPr>
        <w:t xml:space="preserve">1.  </w:t>
      </w:r>
      <w:r w:rsidR="003C7438" w:rsidRPr="00793760">
        <w:rPr>
          <w:rFonts w:cs="Arial"/>
        </w:rPr>
        <w:t xml:space="preserve">Key </w:t>
      </w:r>
      <w:r w:rsidR="005F5C34" w:rsidRPr="00793760">
        <w:rPr>
          <w:rFonts w:cs="Arial"/>
        </w:rPr>
        <w:t>m</w:t>
      </w:r>
      <w:r w:rsidR="003C7438" w:rsidRPr="00793760">
        <w:rPr>
          <w:rFonts w:cs="Arial"/>
        </w:rPr>
        <w:t>ilestones</w:t>
      </w:r>
    </w:p>
    <w:p w14:paraId="54F59972" w14:textId="77777777" w:rsidR="003C7438" w:rsidRPr="00793760" w:rsidRDefault="003C7438" w:rsidP="00612E0C">
      <w:pPr>
        <w:pStyle w:val="InfoBlue"/>
        <w:rPr>
          <w:rFonts w:ascii="Arial" w:hAnsi="Arial" w:cs="Arial"/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793760" w14:paraId="236E09AA" w14:textId="77777777">
        <w:tc>
          <w:tcPr>
            <w:tcW w:w="4608" w:type="dxa"/>
          </w:tcPr>
          <w:p w14:paraId="6D0C92DD" w14:textId="77777777"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79376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66B0A12" w14:textId="77777777"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r w:rsidRPr="0079376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RPr="00793760" w14:paraId="11716824" w14:textId="77777777">
        <w:tc>
          <w:tcPr>
            <w:tcW w:w="4608" w:type="dxa"/>
          </w:tcPr>
          <w:p w14:paraId="4F759047" w14:textId="77777777"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tart</w:t>
            </w:r>
          </w:p>
        </w:tc>
        <w:tc>
          <w:tcPr>
            <w:tcW w:w="1872" w:type="dxa"/>
          </w:tcPr>
          <w:p w14:paraId="6C2CE59B" w14:textId="77777777" w:rsidR="003C7438" w:rsidRPr="00793760" w:rsidRDefault="00C15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8/8/14</w:t>
            </w:r>
          </w:p>
        </w:tc>
      </w:tr>
      <w:tr w:rsidR="003C7438" w:rsidRPr="00793760" w14:paraId="527E67D1" w14:textId="77777777">
        <w:tc>
          <w:tcPr>
            <w:tcW w:w="4608" w:type="dxa"/>
          </w:tcPr>
          <w:p w14:paraId="46B4F83B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14:paraId="27A3D065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24/8/14</w:t>
            </w:r>
          </w:p>
        </w:tc>
      </w:tr>
      <w:tr w:rsidR="003C7438" w:rsidRPr="00793760" w14:paraId="3476B6E7" w14:textId="77777777">
        <w:tc>
          <w:tcPr>
            <w:tcW w:w="4608" w:type="dxa"/>
          </w:tcPr>
          <w:p w14:paraId="56618E72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14:paraId="77A29D3A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28/8/14</w:t>
            </w:r>
          </w:p>
        </w:tc>
      </w:tr>
      <w:tr w:rsidR="003C7438" w:rsidRPr="00793760" w14:paraId="35DA49A0" w14:textId="77777777">
        <w:tc>
          <w:tcPr>
            <w:tcW w:w="4608" w:type="dxa"/>
          </w:tcPr>
          <w:p w14:paraId="49538712" w14:textId="77777777"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top</w:t>
            </w:r>
          </w:p>
        </w:tc>
        <w:tc>
          <w:tcPr>
            <w:tcW w:w="1872" w:type="dxa"/>
          </w:tcPr>
          <w:p w14:paraId="24719E80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29/8/14</w:t>
            </w:r>
          </w:p>
        </w:tc>
      </w:tr>
      <w:bookmarkEnd w:id="0"/>
    </w:tbl>
    <w:p w14:paraId="124750A6" w14:textId="77777777" w:rsidR="003C7438" w:rsidRPr="00793760" w:rsidRDefault="003C7438">
      <w:pPr>
        <w:pStyle w:val="BodyText"/>
        <w:ind w:left="0"/>
        <w:rPr>
          <w:rFonts w:ascii="Arial" w:hAnsi="Arial" w:cs="Arial"/>
        </w:rPr>
      </w:pPr>
    </w:p>
    <w:p w14:paraId="54EDBBC2" w14:textId="77777777" w:rsidR="003C7438" w:rsidRPr="00793760" w:rsidRDefault="008A4D87">
      <w:pPr>
        <w:pStyle w:val="Heading1"/>
        <w:rPr>
          <w:rFonts w:cs="Arial"/>
          <w:b w:val="0"/>
        </w:rPr>
      </w:pPr>
      <w:r w:rsidRPr="00793760">
        <w:rPr>
          <w:rFonts w:cs="Arial"/>
        </w:rPr>
        <w:t xml:space="preserve">2.  </w:t>
      </w:r>
      <w:r w:rsidR="00A15332" w:rsidRPr="00793760">
        <w:rPr>
          <w:rFonts w:cs="Arial"/>
        </w:rPr>
        <w:t>High-level</w:t>
      </w:r>
      <w:r w:rsidR="003C7438" w:rsidRPr="00793760">
        <w:rPr>
          <w:rFonts w:cs="Arial"/>
        </w:rPr>
        <w:t xml:space="preserve"> </w:t>
      </w:r>
      <w:r w:rsidR="00B7002B" w:rsidRPr="00793760">
        <w:rPr>
          <w:rFonts w:cs="Arial"/>
        </w:rPr>
        <w:t>o</w:t>
      </w:r>
      <w:r w:rsidR="003C7438" w:rsidRPr="00793760">
        <w:rPr>
          <w:rFonts w:cs="Arial"/>
        </w:rPr>
        <w:t>bjectives</w:t>
      </w:r>
    </w:p>
    <w:p w14:paraId="3F48D7F2" w14:textId="77777777" w:rsidR="001A7783" w:rsidRDefault="001A7783" w:rsidP="00C1501C">
      <w:pPr>
        <w:pStyle w:val="BodyText"/>
        <w:rPr>
          <w:rFonts w:ascii="Arial" w:hAnsi="Arial" w:cs="Arial"/>
          <w:color w:val="0000FF"/>
        </w:rPr>
      </w:pPr>
    </w:p>
    <w:p w14:paraId="689129EA" w14:textId="77777777" w:rsidR="00C1501C" w:rsidRPr="00860063" w:rsidRDefault="00D40419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860063">
        <w:rPr>
          <w:rFonts w:ascii="Arial" w:hAnsi="Arial" w:cs="Arial"/>
        </w:rPr>
        <w:t>Prepare program to create</w:t>
      </w:r>
      <w:r w:rsidR="00C1501C" w:rsidRPr="00860063">
        <w:rPr>
          <w:rFonts w:ascii="Arial" w:hAnsi="Arial" w:cs="Arial"/>
        </w:rPr>
        <w:t xml:space="preserve"> pdf reports</w:t>
      </w:r>
    </w:p>
    <w:p w14:paraId="2401EF65" w14:textId="77777777" w:rsidR="001A7783" w:rsidRPr="00860063" w:rsidRDefault="001A7783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860063">
        <w:rPr>
          <w:rFonts w:ascii="Arial" w:hAnsi="Arial" w:cs="Arial"/>
        </w:rPr>
        <w:t>Prepare program to add edit venue option</w:t>
      </w:r>
    </w:p>
    <w:p w14:paraId="7949B30E" w14:textId="77777777" w:rsidR="00727A97" w:rsidRPr="00860063" w:rsidRDefault="00727A97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860063">
        <w:rPr>
          <w:rFonts w:ascii="Arial" w:hAnsi="Arial" w:cs="Arial"/>
        </w:rPr>
        <w:t>Add help system to website</w:t>
      </w:r>
    </w:p>
    <w:p w14:paraId="1B671739" w14:textId="77777777" w:rsidR="00BA4CA0" w:rsidRPr="00860063" w:rsidRDefault="00BA4CA0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860063">
        <w:rPr>
          <w:rFonts w:ascii="Arial" w:hAnsi="Arial" w:cs="Arial"/>
        </w:rPr>
        <w:t>Administrators to gain access to their conference area</w:t>
      </w:r>
      <w:r w:rsidR="0078585F" w:rsidRPr="00860063">
        <w:rPr>
          <w:rFonts w:ascii="Arial" w:hAnsi="Arial" w:cs="Arial"/>
        </w:rPr>
        <w:t>.</w:t>
      </w:r>
    </w:p>
    <w:p w14:paraId="5CF2B85A" w14:textId="77777777" w:rsidR="008B31CF" w:rsidRDefault="008B31CF" w:rsidP="002F2673">
      <w:pPr>
        <w:pStyle w:val="BodyText"/>
        <w:rPr>
          <w:rFonts w:ascii="Arial" w:hAnsi="Arial" w:cs="Arial"/>
          <w:color w:val="0000FF"/>
        </w:rPr>
      </w:pPr>
    </w:p>
    <w:p w14:paraId="66973BF2" w14:textId="77777777" w:rsidR="00A15332" w:rsidRPr="00793760" w:rsidRDefault="008A4D87" w:rsidP="00B7002B">
      <w:pPr>
        <w:pStyle w:val="Heading1"/>
        <w:rPr>
          <w:rFonts w:cs="Arial"/>
        </w:rPr>
      </w:pPr>
      <w:r w:rsidRPr="00793760">
        <w:rPr>
          <w:rFonts w:cs="Arial"/>
        </w:rPr>
        <w:t xml:space="preserve">3.  </w:t>
      </w:r>
      <w:r w:rsidR="00A15332" w:rsidRPr="00793760">
        <w:rPr>
          <w:rFonts w:cs="Arial"/>
        </w:rPr>
        <w:t xml:space="preserve">Work Item </w:t>
      </w:r>
      <w:r w:rsidR="00B7002B" w:rsidRPr="00793760">
        <w:rPr>
          <w:rFonts w:cs="Arial"/>
        </w:rPr>
        <w:t>a</w:t>
      </w:r>
      <w:r w:rsidR="00A15332" w:rsidRPr="00793760">
        <w:rPr>
          <w:rFonts w:cs="Arial"/>
        </w:rPr>
        <w:t>ssignments</w:t>
      </w:r>
    </w:p>
    <w:p w14:paraId="52E3984B" w14:textId="77777777" w:rsidR="00793760" w:rsidRPr="00793760" w:rsidRDefault="00793760" w:rsidP="00793760">
      <w:pPr>
        <w:ind w:firstLine="567"/>
        <w:rPr>
          <w:rFonts w:ascii="Arial" w:hAnsi="Arial" w:cs="Arial"/>
        </w:rPr>
      </w:pPr>
      <w:r w:rsidRPr="00793760">
        <w:rPr>
          <w:rFonts w:ascii="Arial" w:hAnsi="Arial" w:cs="Arial"/>
        </w:rPr>
        <w:t>Details of work item assignments are available on the Task List</w:t>
      </w:r>
    </w:p>
    <w:p w14:paraId="005645E0" w14:textId="77777777" w:rsidR="000245C9" w:rsidRPr="00793760" w:rsidRDefault="000245C9" w:rsidP="000245C9">
      <w:pPr>
        <w:pStyle w:val="Heading1"/>
        <w:rPr>
          <w:rFonts w:cs="Arial"/>
          <w:b w:val="0"/>
        </w:rPr>
      </w:pPr>
      <w:r w:rsidRPr="00793760">
        <w:rPr>
          <w:rFonts w:cs="Arial"/>
        </w:rPr>
        <w:t>4.  Issues</w:t>
      </w:r>
    </w:p>
    <w:p w14:paraId="08C34093" w14:textId="77777777" w:rsidR="00D8366F" w:rsidRPr="00793760" w:rsidRDefault="00D8366F" w:rsidP="00D8366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793760" w14:paraId="442EB8B3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910299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71D7C77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3CCA6D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793760" w14:paraId="3158A40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83AB" w14:textId="77777777" w:rsidR="00D8366F" w:rsidRDefault="00B63D44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Fix issues of the website stated in the test summary </w:t>
            </w:r>
          </w:p>
          <w:p w14:paraId="2A780C64" w14:textId="77777777" w:rsidR="00C1501C" w:rsidRPr="00793760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26ED" w14:textId="77777777" w:rsidR="00D8366F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40B2" w14:textId="77777777" w:rsidR="00D8366F" w:rsidRPr="00793760" w:rsidRDefault="00E63C02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the key issues from the fault report and solve it by updating necessary changes to program.</w:t>
            </w:r>
          </w:p>
        </w:tc>
      </w:tr>
      <w:tr w:rsidR="00C1501C" w:rsidRPr="00793760" w14:paraId="0D8254A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D007" w14:textId="77777777" w:rsidR="002F54B6" w:rsidRPr="002F54B6" w:rsidRDefault="002F54B6" w:rsidP="002F54B6">
            <w:pPr>
              <w:pStyle w:val="BodyText"/>
              <w:ind w:left="0"/>
              <w:rPr>
                <w:rFonts w:ascii="Arial" w:hAnsi="Arial" w:cs="Arial"/>
              </w:rPr>
            </w:pPr>
            <w:r w:rsidRPr="002F54B6">
              <w:rPr>
                <w:rFonts w:ascii="Arial" w:hAnsi="Arial" w:cs="Arial"/>
              </w:rPr>
              <w:t>Find out the requirement for implementation of  “Trade Equipment”  Option added to website</w:t>
            </w:r>
          </w:p>
          <w:p w14:paraId="17CE6AF5" w14:textId="77777777" w:rsidR="00C1501C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02FE" w14:textId="77777777" w:rsidR="00C1501C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C57F" w14:textId="77777777" w:rsidR="00C1501C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 with the client and gather more information about it and proceed from there.</w:t>
            </w:r>
          </w:p>
        </w:tc>
      </w:tr>
      <w:tr w:rsidR="00C1501C" w:rsidRPr="00793760" w14:paraId="131918C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6DE" w14:textId="77777777" w:rsidR="00C1501C" w:rsidRDefault="009232DC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yet to host externally. Unable to test the performance and other issues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AF1" w14:textId="77777777" w:rsidR="00C1501C" w:rsidRPr="00793760" w:rsidRDefault="00F46704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479" w14:textId="77777777" w:rsidR="00C1501C" w:rsidRPr="00793760" w:rsidRDefault="00DD2396" w:rsidP="0065555E">
            <w:pPr>
              <w:pStyle w:val="BodyText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Holmesglen</w:t>
            </w:r>
            <w:proofErr w:type="spellEnd"/>
            <w:r>
              <w:rPr>
                <w:rFonts w:ascii="Arial" w:hAnsi="Arial" w:cs="Arial"/>
              </w:rPr>
              <w:t xml:space="preserve"> Institute </w:t>
            </w:r>
            <w:r w:rsidR="0065555E">
              <w:rPr>
                <w:rFonts w:ascii="Arial" w:hAnsi="Arial" w:cs="Arial"/>
              </w:rPr>
              <w:t>IT department</w:t>
            </w:r>
            <w:r>
              <w:rPr>
                <w:rFonts w:ascii="Arial" w:hAnsi="Arial" w:cs="Arial"/>
              </w:rPr>
              <w:t xml:space="preserve"> is organizing to host on external server and give access to team members to handle.</w:t>
            </w:r>
          </w:p>
        </w:tc>
      </w:tr>
    </w:tbl>
    <w:p w14:paraId="44D8C743" w14:textId="77777777" w:rsidR="00D8366F" w:rsidRPr="00793760" w:rsidRDefault="00D8366F" w:rsidP="00D8366F">
      <w:pPr>
        <w:rPr>
          <w:rFonts w:ascii="Arial" w:hAnsi="Arial" w:cs="Arial"/>
        </w:rPr>
      </w:pPr>
    </w:p>
    <w:p w14:paraId="4B6132ED" w14:textId="77777777" w:rsidR="00A15332" w:rsidRPr="00793760" w:rsidRDefault="000245C9" w:rsidP="00B7002B">
      <w:pPr>
        <w:pStyle w:val="Heading1"/>
        <w:rPr>
          <w:rFonts w:cs="Arial"/>
        </w:rPr>
      </w:pPr>
      <w:r w:rsidRPr="00793760">
        <w:rPr>
          <w:rFonts w:cs="Arial"/>
        </w:rPr>
        <w:lastRenderedPageBreak/>
        <w:t>5.  Evaluation criteria</w:t>
      </w:r>
    </w:p>
    <w:p w14:paraId="6AEB82EA" w14:textId="77777777" w:rsidR="000561FC" w:rsidRPr="00E61C7B" w:rsidRDefault="000561FC" w:rsidP="005F5C34">
      <w:pPr>
        <w:pStyle w:val="Heading2"/>
        <w:rPr>
          <w:rFonts w:cs="Arial"/>
          <w:b w:val="0"/>
        </w:rPr>
      </w:pPr>
      <w:r w:rsidRPr="00E61C7B">
        <w:rPr>
          <w:rFonts w:cs="Arial"/>
          <w:b w:val="0"/>
        </w:rPr>
        <w:t>9</w:t>
      </w:r>
      <w:r w:rsidR="00676486" w:rsidRPr="00E61C7B">
        <w:rPr>
          <w:rFonts w:cs="Arial"/>
          <w:b w:val="0"/>
        </w:rPr>
        <w:t>8</w:t>
      </w:r>
      <w:r w:rsidRPr="00E61C7B">
        <w:rPr>
          <w:rFonts w:cs="Arial"/>
          <w:b w:val="0"/>
        </w:rPr>
        <w:t xml:space="preserve">% of </w:t>
      </w:r>
      <w:r w:rsidR="00DB3AE9" w:rsidRPr="00E61C7B">
        <w:rPr>
          <w:rFonts w:cs="Arial"/>
          <w:b w:val="0"/>
        </w:rPr>
        <w:t xml:space="preserve">system-level </w:t>
      </w:r>
      <w:r w:rsidRPr="00E61C7B">
        <w:rPr>
          <w:rFonts w:cs="Arial"/>
          <w:b w:val="0"/>
        </w:rPr>
        <w:t>test cases passed.</w:t>
      </w:r>
    </w:p>
    <w:p w14:paraId="680A3C86" w14:textId="77777777" w:rsidR="000561FC" w:rsidRPr="00E61C7B" w:rsidRDefault="000561FC" w:rsidP="00D1755E">
      <w:pPr>
        <w:pStyle w:val="Heading2"/>
        <w:rPr>
          <w:rFonts w:cs="Arial"/>
          <w:b w:val="0"/>
        </w:rPr>
      </w:pPr>
      <w:r w:rsidRPr="00E61C7B">
        <w:rPr>
          <w:rFonts w:cs="Arial"/>
          <w:b w:val="0"/>
        </w:rPr>
        <w:t xml:space="preserve">Walkthrough of iteration build with </w:t>
      </w:r>
      <w:r w:rsidR="008B0869" w:rsidRPr="00E61C7B">
        <w:rPr>
          <w:rFonts w:cs="Arial"/>
          <w:b w:val="0"/>
        </w:rPr>
        <w:t>client</w:t>
      </w:r>
      <w:r w:rsidRPr="00E61C7B">
        <w:rPr>
          <w:rFonts w:cs="Arial"/>
          <w:b w:val="0"/>
        </w:rPr>
        <w:t xml:space="preserve"> receive</w:t>
      </w:r>
      <w:r w:rsidR="00D1755E" w:rsidRPr="00E61C7B">
        <w:rPr>
          <w:rFonts w:cs="Arial"/>
          <w:b w:val="0"/>
        </w:rPr>
        <w:t>d</w:t>
      </w:r>
      <w:r w:rsidRPr="00E61C7B">
        <w:rPr>
          <w:rFonts w:cs="Arial"/>
          <w:b w:val="0"/>
        </w:rPr>
        <w:t xml:space="preserve"> favorable response.</w:t>
      </w:r>
    </w:p>
    <w:p w14:paraId="6BC0C1B6" w14:textId="77777777" w:rsidR="00705754" w:rsidRPr="00E61C7B" w:rsidRDefault="00F23137" w:rsidP="00705754">
      <w:pPr>
        <w:pStyle w:val="Heading2"/>
        <w:rPr>
          <w:b w:val="0"/>
        </w:rPr>
      </w:pPr>
      <w:r w:rsidRPr="00E61C7B">
        <w:rPr>
          <w:b w:val="0"/>
        </w:rPr>
        <w:t>Make sure</w:t>
      </w:r>
      <w:r w:rsidR="00705754" w:rsidRPr="00E61C7B">
        <w:rPr>
          <w:b w:val="0"/>
        </w:rPr>
        <w:t xml:space="preserve"> existing functionality is not broken.</w:t>
      </w:r>
    </w:p>
    <w:p w14:paraId="5CD44592" w14:textId="77777777" w:rsidR="00F23137" w:rsidRPr="00E61C7B" w:rsidRDefault="00F23137" w:rsidP="00F23137">
      <w:pPr>
        <w:pStyle w:val="Heading2"/>
        <w:rPr>
          <w:b w:val="0"/>
        </w:rPr>
      </w:pPr>
      <w:r w:rsidRPr="00E61C7B">
        <w:rPr>
          <w:b w:val="0"/>
        </w:rPr>
        <w:t>Make sure the performance requirement is met.</w:t>
      </w:r>
    </w:p>
    <w:p w14:paraId="567DE5F4" w14:textId="77777777" w:rsidR="008E200B" w:rsidRDefault="008E200B" w:rsidP="000245C9">
      <w:pPr>
        <w:pStyle w:val="Heading1"/>
        <w:rPr>
          <w:rFonts w:cs="Arial"/>
        </w:rPr>
      </w:pPr>
    </w:p>
    <w:p w14:paraId="36EB9B68" w14:textId="77777777" w:rsidR="000245C9" w:rsidRDefault="000245C9" w:rsidP="000245C9">
      <w:pPr>
        <w:pStyle w:val="Heading1"/>
        <w:rPr>
          <w:rFonts w:cs="Arial"/>
        </w:rPr>
      </w:pPr>
      <w:r w:rsidRPr="00793760">
        <w:rPr>
          <w:rFonts w:cs="Arial"/>
        </w:rPr>
        <w:t>6.  Assessment</w:t>
      </w:r>
    </w:p>
    <w:p w14:paraId="07B5AF7D" w14:textId="77777777" w:rsidR="00E61C7B" w:rsidRDefault="00E61C7B" w:rsidP="00E61C7B"/>
    <w:p w14:paraId="601A058E" w14:textId="77777777" w:rsidR="00EE2F02" w:rsidRDefault="00EE2F02" w:rsidP="00E61C7B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>
        <w:rPr>
          <w:rFonts w:cs="Arial"/>
          <w:b w:val="0"/>
        </w:rPr>
        <w:t xml:space="preserve">On this interaction the development proposed was achieved, quite a few changes was necessary to achieve the final result. </w:t>
      </w:r>
    </w:p>
    <w:p w14:paraId="61540CCC" w14:textId="77777777" w:rsidR="00E61C7B" w:rsidRDefault="00EE2F02" w:rsidP="00E61C7B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>
        <w:rPr>
          <w:rFonts w:cs="Arial"/>
          <w:b w:val="0"/>
        </w:rPr>
        <w:t>Follow bellow the description of the assessments:</w:t>
      </w:r>
    </w:p>
    <w:p w14:paraId="707BE3BF" w14:textId="77777777" w:rsidR="00EE2F02" w:rsidRDefault="00EE2F02" w:rsidP="00EE2F02"/>
    <w:p w14:paraId="5BDCF6F8" w14:textId="77777777" w:rsidR="00EE2F02" w:rsidRPr="00EE2F02" w:rsidRDefault="00EE2F02" w:rsidP="00EE2F02">
      <w:pPr>
        <w:pStyle w:val="ListParagraph"/>
        <w:numPr>
          <w:ilvl w:val="0"/>
          <w:numId w:val="42"/>
        </w:numPr>
        <w:rPr>
          <w:b/>
        </w:rPr>
      </w:pPr>
      <w:r w:rsidRPr="00EE2F02">
        <w:rPr>
          <w:b/>
        </w:rPr>
        <w:t>Fix of fault report</w:t>
      </w:r>
    </w:p>
    <w:p w14:paraId="46FB672D" w14:textId="77777777" w:rsidR="00EE2F02" w:rsidRDefault="00EE2F02" w:rsidP="00EE2F02">
      <w:pPr>
        <w:pStyle w:val="ListParagraph"/>
      </w:pPr>
      <w:r>
        <w:t xml:space="preserve">For this assessment we fix all the possible issues discovered with some exceptions made in cases where a new approach was necessary to get the issue resolved. Because of the time proposed we wouldn’t be able to fix a few of the bugs, </w:t>
      </w:r>
      <w:r w:rsidRPr="00EE2F02">
        <w:t xml:space="preserve">postponing </w:t>
      </w:r>
      <w:r>
        <w:t>them to a future interaction.</w:t>
      </w:r>
    </w:p>
    <w:p w14:paraId="35B21672" w14:textId="77777777" w:rsidR="00EE2F02" w:rsidRDefault="00EE2F02" w:rsidP="00EE2F02">
      <w:pPr>
        <w:pStyle w:val="ListParagraph"/>
      </w:pPr>
      <w:r>
        <w:t>We also decided to hide the “Map” pages because we are not handling the location for the conference using the “Conference” page.</w:t>
      </w:r>
    </w:p>
    <w:p w14:paraId="0C13D8E0" w14:textId="77777777" w:rsidR="00EE2F02" w:rsidRDefault="00EE2F02" w:rsidP="00EE2F02">
      <w:pPr>
        <w:pStyle w:val="ListParagraph"/>
      </w:pPr>
    </w:p>
    <w:p w14:paraId="7073CB76" w14:textId="77777777" w:rsidR="00EE2F02" w:rsidRPr="00EE2F02" w:rsidRDefault="00EE2F02" w:rsidP="00EE2F02">
      <w:pPr>
        <w:pStyle w:val="ListParagraph"/>
        <w:numPr>
          <w:ilvl w:val="0"/>
          <w:numId w:val="42"/>
        </w:numPr>
        <w:rPr>
          <w:b/>
        </w:rPr>
      </w:pPr>
      <w:r w:rsidRPr="00EE2F02">
        <w:rPr>
          <w:b/>
        </w:rPr>
        <w:t>Develop the new menu “Venue” pages</w:t>
      </w:r>
    </w:p>
    <w:p w14:paraId="25514FA7" w14:textId="77777777" w:rsidR="00EE2F02" w:rsidRDefault="00EE2F02" w:rsidP="00EE2F02">
      <w:pPr>
        <w:pStyle w:val="ListParagraph"/>
      </w:pPr>
      <w:r>
        <w:t xml:space="preserve">For this assessment some new pages was required, such as: View, Add and Edit Venue. It used the same layout structure as the other </w:t>
      </w:r>
      <w:proofErr w:type="gramStart"/>
      <w:r>
        <w:t>pages,</w:t>
      </w:r>
      <w:proofErr w:type="gramEnd"/>
      <w:r>
        <w:t xml:space="preserve"> to the user to access this pages added another menu “Venue” into the navigation bar.</w:t>
      </w:r>
    </w:p>
    <w:p w14:paraId="3B696ECB" w14:textId="77777777" w:rsidR="00EE2F02" w:rsidRDefault="00EE2F02" w:rsidP="00EE2F02">
      <w:pPr>
        <w:pStyle w:val="ListParagraph"/>
      </w:pPr>
    </w:p>
    <w:p w14:paraId="56CC3344" w14:textId="77777777" w:rsidR="00EE2F02" w:rsidRDefault="00EE2F02" w:rsidP="00EE2F02">
      <w:pPr>
        <w:pStyle w:val="ListParagraph"/>
        <w:numPr>
          <w:ilvl w:val="0"/>
          <w:numId w:val="42"/>
        </w:numPr>
        <w:rPr>
          <w:b/>
        </w:rPr>
      </w:pPr>
      <w:r w:rsidRPr="00EE2F02">
        <w:rPr>
          <w:b/>
        </w:rPr>
        <w:t>Develop the new menu “Report” pages</w:t>
      </w:r>
    </w:p>
    <w:p w14:paraId="72D7A984" w14:textId="77777777" w:rsidR="00EE2F02" w:rsidRDefault="00EE2F02" w:rsidP="00EE2F02">
      <w:pPr>
        <w:pStyle w:val="ListParagraph"/>
      </w:pPr>
      <w:r>
        <w:t xml:space="preserve">For this assessment some new pages was required, such as: conference report, section report, session report, </w:t>
      </w:r>
      <w:proofErr w:type="gramStart"/>
      <w:r>
        <w:t>question</w:t>
      </w:r>
      <w:proofErr w:type="gramEnd"/>
      <w:r>
        <w:t xml:space="preserve"> report, polling report and feedback report. It used the same layout structure as the other </w:t>
      </w:r>
      <w:proofErr w:type="gramStart"/>
      <w:r>
        <w:t>pages,</w:t>
      </w:r>
      <w:proofErr w:type="gramEnd"/>
      <w:r>
        <w:t xml:space="preserve"> to the user to access this pages added another menu “Report” into the navigation bar.</w:t>
      </w:r>
    </w:p>
    <w:p w14:paraId="568F29C8" w14:textId="77777777" w:rsidR="00EE2F02" w:rsidRDefault="00EE2F02" w:rsidP="00EE2F02">
      <w:pPr>
        <w:pStyle w:val="ListParagraph"/>
      </w:pPr>
      <w:r>
        <w:t xml:space="preserve">To achieve the option to </w:t>
      </w:r>
      <w:r w:rsidRPr="00EE2F02">
        <w:t xml:space="preserve">export as </w:t>
      </w:r>
      <w:proofErr w:type="spellStart"/>
      <w:r w:rsidRPr="00EE2F02">
        <w:t>pdf</w:t>
      </w:r>
      <w:proofErr w:type="spellEnd"/>
      <w:r>
        <w:t xml:space="preserve"> a new library was added to the project called </w:t>
      </w:r>
      <w:proofErr w:type="spellStart"/>
      <w:r>
        <w:t>jspdf</w:t>
      </w:r>
      <w:proofErr w:type="spellEnd"/>
      <w:r>
        <w:t xml:space="preserve">. </w:t>
      </w:r>
    </w:p>
    <w:p w14:paraId="4D42CF2C" w14:textId="77777777" w:rsidR="00EE2F02" w:rsidRPr="00EE2F02" w:rsidRDefault="00EE2F02" w:rsidP="00EE2F02">
      <w:pPr>
        <w:pStyle w:val="ListParagraph"/>
        <w:rPr>
          <w:b/>
        </w:rPr>
      </w:pPr>
    </w:p>
    <w:p w14:paraId="1712ABF2" w14:textId="77777777" w:rsidR="00EE2F02" w:rsidRDefault="00EE2F02" w:rsidP="00EE2F02">
      <w:pPr>
        <w:pStyle w:val="ListParagraph"/>
        <w:numPr>
          <w:ilvl w:val="0"/>
          <w:numId w:val="42"/>
        </w:numPr>
        <w:rPr>
          <w:b/>
        </w:rPr>
      </w:pPr>
      <w:r w:rsidRPr="00EE2F02">
        <w:rPr>
          <w:b/>
        </w:rPr>
        <w:t>Modify the project to support different access level</w:t>
      </w:r>
    </w:p>
    <w:p w14:paraId="425B180A" w14:textId="77777777" w:rsidR="00EE2F02" w:rsidRPr="00EE2F02" w:rsidRDefault="00EE2F02" w:rsidP="00EE2F02">
      <w:pPr>
        <w:pStyle w:val="ListParagraph"/>
      </w:pPr>
      <w:r>
        <w:t>For this assessment a few changes was required on the database, we added a field “</w:t>
      </w:r>
      <w:proofErr w:type="spellStart"/>
      <w:r>
        <w:t>access_level</w:t>
      </w:r>
      <w:proofErr w:type="spellEnd"/>
      <w:r>
        <w:t>” to “users” table and also a field “</w:t>
      </w:r>
      <w:proofErr w:type="spellStart"/>
      <w:r>
        <w:t>conference_admin_id</w:t>
      </w:r>
      <w:proofErr w:type="spellEnd"/>
      <w:r>
        <w:t xml:space="preserve">” to “conference” table. Also to handle the different </w:t>
      </w:r>
      <w:r w:rsidR="003445EB">
        <w:t xml:space="preserve">layout between the users, some validation was required where we check the </w:t>
      </w:r>
      <w:proofErr w:type="spellStart"/>
      <w:r w:rsidR="003445EB">
        <w:t>access_level</w:t>
      </w:r>
      <w:proofErr w:type="spellEnd"/>
      <w:r w:rsidR="003445EB">
        <w:t xml:space="preserve"> of the user and depending on show or hide the button.</w:t>
      </w:r>
      <w:bookmarkStart w:id="1" w:name="_GoBack"/>
      <w:bookmarkEnd w:id="1"/>
    </w:p>
    <w:sectPr w:rsidR="00EE2F02" w:rsidRPr="00EE2F02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2DF87" w14:textId="77777777" w:rsidR="00EE2F02" w:rsidRDefault="00EE2F02">
      <w:r>
        <w:separator/>
      </w:r>
    </w:p>
  </w:endnote>
  <w:endnote w:type="continuationSeparator" w:id="0">
    <w:p w14:paraId="10AABBEC" w14:textId="77777777" w:rsidR="00EE2F02" w:rsidRDefault="00EE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2F02" w14:paraId="2BBBC6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6B103B" w14:textId="77777777" w:rsidR="00EE2F02" w:rsidRPr="00C75FB5" w:rsidRDefault="00EE2F02">
          <w:pPr>
            <w:ind w:right="360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5AA95C" w14:textId="77777777" w:rsidR="00EE2F02" w:rsidRPr="00C75FB5" w:rsidRDefault="00EE2F02" w:rsidP="004676C1">
          <w:pPr>
            <w:jc w:val="center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sym w:font="Symbol" w:char="F0D3"/>
          </w:r>
          <w:r>
            <w:rPr>
              <w:rFonts w:ascii="Arial" w:hAnsi="Arial" w:cs="Arial"/>
            </w:rPr>
            <w:t>JPRS Squad</w:t>
          </w:r>
          <w:r w:rsidRPr="00C75FB5">
            <w:rPr>
              <w:rFonts w:ascii="Arial" w:hAnsi="Arial" w:cs="Arial"/>
            </w:rPr>
            <w:t xml:space="preserve">, </w:t>
          </w:r>
          <w:r w:rsidRPr="00C75FB5">
            <w:rPr>
              <w:rFonts w:ascii="Arial" w:hAnsi="Arial" w:cs="Arial"/>
            </w:rPr>
            <w:fldChar w:fldCharType="begin"/>
          </w:r>
          <w:r w:rsidRPr="00C75FB5">
            <w:rPr>
              <w:rFonts w:ascii="Arial" w:hAnsi="Arial" w:cs="Arial"/>
            </w:rPr>
            <w:instrText xml:space="preserve"> DATE \@ "yyyy" </w:instrText>
          </w:r>
          <w:r w:rsidRPr="00C75FB5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2014</w:t>
          </w:r>
          <w:r w:rsidRPr="00C75FB5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200711" w14:textId="77777777" w:rsidR="00EE2F02" w:rsidRPr="00C75FB5" w:rsidRDefault="00EE2F02">
          <w:pPr>
            <w:jc w:val="right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 xml:space="preserve">Page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PAGE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3445EB">
            <w:rPr>
              <w:rStyle w:val="PageNumber"/>
              <w:rFonts w:ascii="Arial" w:hAnsi="Arial" w:cs="Arial"/>
              <w:noProof/>
            </w:rPr>
            <w:t>2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  <w:r w:rsidRPr="00C75FB5">
            <w:rPr>
              <w:rStyle w:val="PageNumber"/>
              <w:rFonts w:ascii="Arial" w:hAnsi="Arial" w:cs="Arial"/>
            </w:rPr>
            <w:t xml:space="preserve"> of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NUMPAGES  \* MERGEFORMAT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3445EB">
            <w:rPr>
              <w:rStyle w:val="PageNumber"/>
              <w:rFonts w:ascii="Arial" w:hAnsi="Arial" w:cs="Arial"/>
              <w:noProof/>
            </w:rPr>
            <w:t>2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5DAAE23A" w14:textId="77777777" w:rsidR="00EE2F02" w:rsidRDefault="00EE2F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60928" w14:textId="77777777" w:rsidR="00EE2F02" w:rsidRDefault="00EE2F02">
      <w:r>
        <w:separator/>
      </w:r>
    </w:p>
  </w:footnote>
  <w:footnote w:type="continuationSeparator" w:id="0">
    <w:p w14:paraId="386DB004" w14:textId="77777777" w:rsidR="00EE2F02" w:rsidRDefault="00EE2F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2F02" w:rsidRPr="00C75FB5" w14:paraId="0C7AC440" w14:textId="77777777">
      <w:tc>
        <w:tcPr>
          <w:tcW w:w="6379" w:type="dxa"/>
        </w:tcPr>
        <w:p w14:paraId="441335F7" w14:textId="77777777" w:rsidR="00EE2F02" w:rsidRPr="00C75FB5" w:rsidRDefault="00EE2F02" w:rsidP="00505A25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Epworth  e-Conference</w:t>
          </w:r>
        </w:p>
      </w:tc>
      <w:tc>
        <w:tcPr>
          <w:tcW w:w="3179" w:type="dxa"/>
        </w:tcPr>
        <w:p w14:paraId="300A0BFD" w14:textId="77777777" w:rsidR="00EE2F02" w:rsidRPr="00C75FB5" w:rsidRDefault="00EE2F0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RudhraKumar</w:t>
          </w:r>
          <w:proofErr w:type="spellEnd"/>
        </w:p>
      </w:tc>
    </w:tr>
    <w:tr w:rsidR="00EE2F02" w:rsidRPr="00C75FB5" w14:paraId="42EF4D68" w14:textId="77777777">
      <w:tc>
        <w:tcPr>
          <w:tcW w:w="6379" w:type="dxa"/>
        </w:tcPr>
        <w:p w14:paraId="5CC78ED5" w14:textId="77777777" w:rsidR="00EE2F02" w:rsidRPr="00C75FB5" w:rsidRDefault="00EE2F0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Construction Phase 1</w:t>
          </w:r>
        </w:p>
      </w:tc>
      <w:tc>
        <w:tcPr>
          <w:tcW w:w="3179" w:type="dxa"/>
        </w:tcPr>
        <w:p w14:paraId="6EBF7B6F" w14:textId="77777777" w:rsidR="00EE2F02" w:rsidRPr="00C75FB5" w:rsidRDefault="00EE2F02" w:rsidP="007C204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r w:rsidRPr="00C75FB5">
            <w:rPr>
              <w:rFonts w:ascii="Arial" w:hAnsi="Arial" w:cs="Arial"/>
            </w:rPr>
            <w:t xml:space="preserve">Date:  </w:t>
          </w:r>
          <w:r>
            <w:rPr>
              <w:rFonts w:ascii="Arial" w:hAnsi="Arial" w:cs="Arial"/>
            </w:rPr>
            <w:t>08/Aug/2014</w:t>
          </w:r>
        </w:p>
      </w:tc>
    </w:tr>
  </w:tbl>
  <w:p w14:paraId="717960D3" w14:textId="77777777" w:rsidR="00EE2F02" w:rsidRPr="00C75FB5" w:rsidRDefault="00EE2F0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E2E19"/>
    <w:multiLevelType w:val="hybridMultilevel"/>
    <w:tmpl w:val="5398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C396EB78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8A47D2"/>
    <w:multiLevelType w:val="hybridMultilevel"/>
    <w:tmpl w:val="2924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781A0B"/>
    <w:multiLevelType w:val="multilevel"/>
    <w:tmpl w:val="8A5A39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183EC3"/>
    <w:multiLevelType w:val="hybridMultilevel"/>
    <w:tmpl w:val="E1EA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6"/>
  </w:num>
  <w:num w:numId="39">
    <w:abstractNumId w:val="10"/>
  </w:num>
  <w:num w:numId="40">
    <w:abstractNumId w:val="28"/>
  </w:num>
  <w:num w:numId="41">
    <w:abstractNumId w:val="17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5F"/>
    <w:rsid w:val="000178C5"/>
    <w:rsid w:val="000245C9"/>
    <w:rsid w:val="00033CDF"/>
    <w:rsid w:val="000561FC"/>
    <w:rsid w:val="00083367"/>
    <w:rsid w:val="00094AED"/>
    <w:rsid w:val="000B6D46"/>
    <w:rsid w:val="00115C2E"/>
    <w:rsid w:val="00170DD9"/>
    <w:rsid w:val="00175D24"/>
    <w:rsid w:val="00176824"/>
    <w:rsid w:val="00182818"/>
    <w:rsid w:val="001A7783"/>
    <w:rsid w:val="001E146F"/>
    <w:rsid w:val="00241C30"/>
    <w:rsid w:val="002F2673"/>
    <w:rsid w:val="002F54B6"/>
    <w:rsid w:val="003445EB"/>
    <w:rsid w:val="003546B5"/>
    <w:rsid w:val="003C7438"/>
    <w:rsid w:val="003D20BC"/>
    <w:rsid w:val="004311A3"/>
    <w:rsid w:val="004676C1"/>
    <w:rsid w:val="004D621B"/>
    <w:rsid w:val="004E307A"/>
    <w:rsid w:val="00505A25"/>
    <w:rsid w:val="00563A7C"/>
    <w:rsid w:val="005F5C34"/>
    <w:rsid w:val="00606646"/>
    <w:rsid w:val="00612E0C"/>
    <w:rsid w:val="00634ADB"/>
    <w:rsid w:val="006412B2"/>
    <w:rsid w:val="0065555E"/>
    <w:rsid w:val="00673618"/>
    <w:rsid w:val="00676232"/>
    <w:rsid w:val="00676486"/>
    <w:rsid w:val="006A31F0"/>
    <w:rsid w:val="00705754"/>
    <w:rsid w:val="00727A97"/>
    <w:rsid w:val="007329FE"/>
    <w:rsid w:val="00766B33"/>
    <w:rsid w:val="0078585F"/>
    <w:rsid w:val="00793760"/>
    <w:rsid w:val="007C2047"/>
    <w:rsid w:val="007F0295"/>
    <w:rsid w:val="00860063"/>
    <w:rsid w:val="00885DA4"/>
    <w:rsid w:val="008A4D87"/>
    <w:rsid w:val="008B0869"/>
    <w:rsid w:val="008B31CF"/>
    <w:rsid w:val="008E200B"/>
    <w:rsid w:val="009232DC"/>
    <w:rsid w:val="009367DD"/>
    <w:rsid w:val="00994B24"/>
    <w:rsid w:val="009A196B"/>
    <w:rsid w:val="009B5AE9"/>
    <w:rsid w:val="009B7C92"/>
    <w:rsid w:val="009D6937"/>
    <w:rsid w:val="00A15332"/>
    <w:rsid w:val="00A24011"/>
    <w:rsid w:val="00A31804"/>
    <w:rsid w:val="00A34FA1"/>
    <w:rsid w:val="00A60F1B"/>
    <w:rsid w:val="00A61830"/>
    <w:rsid w:val="00A8025B"/>
    <w:rsid w:val="00AC5C10"/>
    <w:rsid w:val="00B5408F"/>
    <w:rsid w:val="00B63D44"/>
    <w:rsid w:val="00B7002B"/>
    <w:rsid w:val="00BA4CA0"/>
    <w:rsid w:val="00BB2A09"/>
    <w:rsid w:val="00C1501C"/>
    <w:rsid w:val="00C249E5"/>
    <w:rsid w:val="00C55459"/>
    <w:rsid w:val="00C72CDA"/>
    <w:rsid w:val="00C75FB5"/>
    <w:rsid w:val="00C93D0D"/>
    <w:rsid w:val="00CA53C5"/>
    <w:rsid w:val="00CB4A37"/>
    <w:rsid w:val="00CD0573"/>
    <w:rsid w:val="00CD4152"/>
    <w:rsid w:val="00CF0853"/>
    <w:rsid w:val="00D1755E"/>
    <w:rsid w:val="00D24028"/>
    <w:rsid w:val="00D40419"/>
    <w:rsid w:val="00D8366F"/>
    <w:rsid w:val="00D9178D"/>
    <w:rsid w:val="00D95A91"/>
    <w:rsid w:val="00DA69AB"/>
    <w:rsid w:val="00DB3AE9"/>
    <w:rsid w:val="00DD2396"/>
    <w:rsid w:val="00E61C7B"/>
    <w:rsid w:val="00E63C02"/>
    <w:rsid w:val="00EE2F02"/>
    <w:rsid w:val="00F23137"/>
    <w:rsid w:val="00F46704"/>
    <w:rsid w:val="00F74BA4"/>
    <w:rsid w:val="00FA118F"/>
    <w:rsid w:val="00FB1FB8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02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an_S\Desktop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Settings\Alan_S\Desktop\iteration_plan_tpl.dot</Template>
  <TotalTime>356</TotalTime>
  <Pages>2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Alan_S</dc:creator>
  <cp:lastModifiedBy>Paulo Goncalves</cp:lastModifiedBy>
  <cp:revision>58</cp:revision>
  <cp:lastPrinted>2014-08-10T10:49:00Z</cp:lastPrinted>
  <dcterms:created xsi:type="dcterms:W3CDTF">2014-08-08T01:13:00Z</dcterms:created>
  <dcterms:modified xsi:type="dcterms:W3CDTF">2014-08-30T23:15:00Z</dcterms:modified>
</cp:coreProperties>
</file>
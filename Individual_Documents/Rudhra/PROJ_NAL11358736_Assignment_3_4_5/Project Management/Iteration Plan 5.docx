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7DDC3" w14:textId="77777777" w:rsidR="003C7438" w:rsidRDefault="004311A3">
      <w:pPr>
        <w:pStyle w:val="Title"/>
      </w:pPr>
      <w:bookmarkStart w:id="0" w:name="_GoBack"/>
      <w:bookmarkEnd w:id="0"/>
      <w:proofErr w:type="gramStart"/>
      <w:r>
        <w:t>e-Conference</w:t>
      </w:r>
      <w:proofErr w:type="gramEnd"/>
      <w:r>
        <w:t xml:space="preserve"> </w:t>
      </w:r>
      <w:fldSimple w:instr=" SUBJECT  \* MERGEFORMAT ">
        <w:r w:rsidR="00182818">
          <w:t>Epworth</w:t>
        </w:r>
      </w:fldSimple>
    </w:p>
    <w:p w14:paraId="498333D1" w14:textId="237A096C" w:rsidR="003C7438" w:rsidRDefault="00FF3EA2">
      <w:pPr>
        <w:pStyle w:val="Title"/>
      </w:pPr>
      <w:fldSimple w:instr=" TITLE  \* MERGEFORMAT ">
        <w:r w:rsidR="00FC3B5F">
          <w:t>Iteration Plan</w:t>
        </w:r>
      </w:fldSimple>
    </w:p>
    <w:p w14:paraId="4967B8AF" w14:textId="77777777" w:rsidR="003C7438" w:rsidRDefault="00673618" w:rsidP="00673618">
      <w:pPr>
        <w:pStyle w:val="Title"/>
        <w:tabs>
          <w:tab w:val="left" w:pos="5610"/>
        </w:tabs>
        <w:jc w:val="left"/>
      </w:pPr>
      <w:r>
        <w:tab/>
      </w:r>
    </w:p>
    <w:p w14:paraId="2B24F0A9" w14:textId="77777777" w:rsidR="00176824" w:rsidRPr="00793760" w:rsidRDefault="00176824" w:rsidP="00176824">
      <w:pPr>
        <w:pStyle w:val="InfoBlue"/>
        <w:rPr>
          <w:rFonts w:ascii="Arial" w:hAnsi="Arial" w:cs="Arial"/>
        </w:rPr>
      </w:pPr>
      <w:r w:rsidRPr="0079376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43314A21" w14:textId="77777777" w:rsidR="003C7438" w:rsidRPr="00793760" w:rsidRDefault="008A4D87" w:rsidP="008A4D87">
      <w:pPr>
        <w:pStyle w:val="Heading1"/>
        <w:rPr>
          <w:rFonts w:cs="Arial"/>
        </w:rPr>
      </w:pPr>
      <w:r w:rsidRPr="00793760">
        <w:rPr>
          <w:rFonts w:cs="Arial"/>
        </w:rPr>
        <w:t xml:space="preserve">1.  </w:t>
      </w:r>
      <w:r w:rsidR="003C7438" w:rsidRPr="00793760">
        <w:rPr>
          <w:rFonts w:cs="Arial"/>
        </w:rPr>
        <w:t xml:space="preserve">Key </w:t>
      </w:r>
      <w:r w:rsidR="005F5C34" w:rsidRPr="00793760">
        <w:rPr>
          <w:rFonts w:cs="Arial"/>
        </w:rPr>
        <w:t>m</w:t>
      </w:r>
      <w:r w:rsidR="003C7438" w:rsidRPr="00793760">
        <w:rPr>
          <w:rFonts w:cs="Arial"/>
        </w:rPr>
        <w:t>ilestones</w:t>
      </w:r>
    </w:p>
    <w:p w14:paraId="54F59972" w14:textId="77777777" w:rsidR="003C7438" w:rsidRPr="00793760" w:rsidRDefault="003C7438" w:rsidP="00612E0C">
      <w:pPr>
        <w:pStyle w:val="InfoBlue"/>
        <w:rPr>
          <w:rFonts w:ascii="Arial" w:hAnsi="Arial" w:cs="Arial"/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793760" w14:paraId="236E09AA" w14:textId="77777777">
        <w:tc>
          <w:tcPr>
            <w:tcW w:w="4608" w:type="dxa"/>
          </w:tcPr>
          <w:p w14:paraId="6D0C92DD" w14:textId="77777777"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79376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66B0A12" w14:textId="77777777" w:rsidR="003C7438" w:rsidRPr="00793760" w:rsidRDefault="003C7438">
            <w:pPr>
              <w:rPr>
                <w:rFonts w:ascii="Arial" w:hAnsi="Arial" w:cs="Arial"/>
                <w:b/>
                <w:bCs/>
              </w:rPr>
            </w:pPr>
            <w:r w:rsidRPr="0079376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RPr="00793760" w14:paraId="11716824" w14:textId="77777777">
        <w:tc>
          <w:tcPr>
            <w:tcW w:w="4608" w:type="dxa"/>
          </w:tcPr>
          <w:p w14:paraId="4F759047" w14:textId="77777777"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tart</w:t>
            </w:r>
          </w:p>
        </w:tc>
        <w:tc>
          <w:tcPr>
            <w:tcW w:w="1872" w:type="dxa"/>
          </w:tcPr>
          <w:p w14:paraId="6C2CE59B" w14:textId="6C68C170" w:rsidR="003C7438" w:rsidRPr="00793760" w:rsidRDefault="00F429FA" w:rsidP="003928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928E3">
              <w:rPr>
                <w:rFonts w:ascii="Arial" w:hAnsi="Arial" w:cs="Arial"/>
              </w:rPr>
              <w:t>3</w:t>
            </w:r>
            <w:r w:rsidR="00A11743">
              <w:rPr>
                <w:rFonts w:ascii="Arial" w:hAnsi="Arial" w:cs="Arial"/>
              </w:rPr>
              <w:t>/</w:t>
            </w:r>
            <w:r w:rsidR="002401C5">
              <w:rPr>
                <w:rFonts w:ascii="Arial" w:hAnsi="Arial" w:cs="Arial"/>
              </w:rPr>
              <w:t>1</w:t>
            </w:r>
            <w:r w:rsidR="003928E3">
              <w:rPr>
                <w:rFonts w:ascii="Arial" w:hAnsi="Arial" w:cs="Arial"/>
              </w:rPr>
              <w:t>1</w:t>
            </w:r>
            <w:r w:rsidR="00C1501C">
              <w:rPr>
                <w:rFonts w:ascii="Arial" w:hAnsi="Arial" w:cs="Arial"/>
              </w:rPr>
              <w:t>/14</w:t>
            </w:r>
          </w:p>
        </w:tc>
      </w:tr>
      <w:tr w:rsidR="003C7438" w:rsidRPr="00793760" w14:paraId="527E67D1" w14:textId="77777777">
        <w:tc>
          <w:tcPr>
            <w:tcW w:w="4608" w:type="dxa"/>
          </w:tcPr>
          <w:p w14:paraId="46B4F83B" w14:textId="30788986" w:rsidR="003C7438" w:rsidRPr="00793760" w:rsidRDefault="003928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</w:t>
            </w:r>
            <w:r w:rsidR="00F74BA4">
              <w:rPr>
                <w:rFonts w:ascii="Arial" w:hAnsi="Arial" w:cs="Arial"/>
              </w:rPr>
              <w:t>completion</w:t>
            </w:r>
          </w:p>
        </w:tc>
        <w:tc>
          <w:tcPr>
            <w:tcW w:w="1872" w:type="dxa"/>
          </w:tcPr>
          <w:p w14:paraId="27A3D065" w14:textId="36D4A82E" w:rsidR="003C7438" w:rsidRPr="00793760" w:rsidRDefault="003928E3" w:rsidP="003928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7329FE">
              <w:rPr>
                <w:rFonts w:ascii="Arial" w:hAnsi="Arial" w:cs="Arial"/>
              </w:rPr>
              <w:t>/</w:t>
            </w:r>
            <w:r w:rsidR="00F429F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7329FE">
              <w:rPr>
                <w:rFonts w:ascii="Arial" w:hAnsi="Arial" w:cs="Arial"/>
              </w:rPr>
              <w:t>/14</w:t>
            </w:r>
          </w:p>
        </w:tc>
      </w:tr>
      <w:tr w:rsidR="003C7438" w:rsidRPr="00793760" w14:paraId="3476B6E7" w14:textId="77777777">
        <w:tc>
          <w:tcPr>
            <w:tcW w:w="4608" w:type="dxa"/>
          </w:tcPr>
          <w:p w14:paraId="56618E72" w14:textId="26749AEB" w:rsidR="003C7438" w:rsidRPr="00793760" w:rsidRDefault="003928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 Documents</w:t>
            </w:r>
            <w:r w:rsidR="00F74BA4">
              <w:rPr>
                <w:rFonts w:ascii="Arial" w:hAnsi="Arial" w:cs="Arial"/>
              </w:rPr>
              <w:t xml:space="preserve"> completion</w:t>
            </w:r>
          </w:p>
        </w:tc>
        <w:tc>
          <w:tcPr>
            <w:tcW w:w="1872" w:type="dxa"/>
          </w:tcPr>
          <w:p w14:paraId="77A29D3A" w14:textId="1060B4F2" w:rsidR="003C7438" w:rsidRPr="00793760" w:rsidRDefault="003928E3" w:rsidP="003928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7329FE">
              <w:rPr>
                <w:rFonts w:ascii="Arial" w:hAnsi="Arial" w:cs="Arial"/>
              </w:rPr>
              <w:t>/</w:t>
            </w:r>
            <w:r w:rsidR="00B21A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7329FE">
              <w:rPr>
                <w:rFonts w:ascii="Arial" w:hAnsi="Arial" w:cs="Arial"/>
              </w:rPr>
              <w:t>/14</w:t>
            </w:r>
          </w:p>
        </w:tc>
      </w:tr>
      <w:tr w:rsidR="003C7438" w:rsidRPr="00793760" w14:paraId="35DA49A0" w14:textId="77777777">
        <w:tc>
          <w:tcPr>
            <w:tcW w:w="4608" w:type="dxa"/>
          </w:tcPr>
          <w:p w14:paraId="49538712" w14:textId="77777777" w:rsidR="003C7438" w:rsidRPr="00793760" w:rsidRDefault="003C7438">
            <w:pPr>
              <w:rPr>
                <w:rFonts w:ascii="Arial" w:hAnsi="Arial" w:cs="Arial"/>
              </w:rPr>
            </w:pPr>
            <w:r w:rsidRPr="00793760">
              <w:rPr>
                <w:rFonts w:ascii="Arial" w:hAnsi="Arial" w:cs="Arial"/>
              </w:rPr>
              <w:t xml:space="preserve">Iteration </w:t>
            </w:r>
            <w:r w:rsidR="00B7002B" w:rsidRPr="00793760">
              <w:rPr>
                <w:rFonts w:ascii="Arial" w:hAnsi="Arial" w:cs="Arial"/>
              </w:rPr>
              <w:t>s</w:t>
            </w:r>
            <w:r w:rsidRPr="00793760">
              <w:rPr>
                <w:rFonts w:ascii="Arial" w:hAnsi="Arial" w:cs="Arial"/>
              </w:rPr>
              <w:t>top</w:t>
            </w:r>
          </w:p>
        </w:tc>
        <w:tc>
          <w:tcPr>
            <w:tcW w:w="1872" w:type="dxa"/>
          </w:tcPr>
          <w:p w14:paraId="24719E80" w14:textId="674994DB" w:rsidR="003C7438" w:rsidRPr="00793760" w:rsidRDefault="003928E3" w:rsidP="00F4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7329F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7329FE">
              <w:rPr>
                <w:rFonts w:ascii="Arial" w:hAnsi="Arial" w:cs="Arial"/>
              </w:rPr>
              <w:t>/14</w:t>
            </w:r>
          </w:p>
        </w:tc>
      </w:tr>
      <w:bookmarkEnd w:id="1"/>
    </w:tbl>
    <w:p w14:paraId="124750A6" w14:textId="77777777" w:rsidR="003C7438" w:rsidRPr="00793760" w:rsidRDefault="003C7438">
      <w:pPr>
        <w:pStyle w:val="BodyText"/>
        <w:ind w:left="0"/>
        <w:rPr>
          <w:rFonts w:ascii="Arial" w:hAnsi="Arial" w:cs="Arial"/>
        </w:rPr>
      </w:pPr>
    </w:p>
    <w:p w14:paraId="54EDBBC2" w14:textId="77777777" w:rsidR="003C7438" w:rsidRPr="00793760" w:rsidRDefault="008A4D87">
      <w:pPr>
        <w:pStyle w:val="Heading1"/>
        <w:rPr>
          <w:rFonts w:cs="Arial"/>
          <w:b w:val="0"/>
        </w:rPr>
      </w:pPr>
      <w:r w:rsidRPr="00793760">
        <w:rPr>
          <w:rFonts w:cs="Arial"/>
        </w:rPr>
        <w:t xml:space="preserve">2.  </w:t>
      </w:r>
      <w:r w:rsidR="00A15332" w:rsidRPr="00793760">
        <w:rPr>
          <w:rFonts w:cs="Arial"/>
        </w:rPr>
        <w:t>High-level</w:t>
      </w:r>
      <w:r w:rsidR="003C7438" w:rsidRPr="00793760">
        <w:rPr>
          <w:rFonts w:cs="Arial"/>
        </w:rPr>
        <w:t xml:space="preserve"> </w:t>
      </w:r>
      <w:r w:rsidR="00B7002B" w:rsidRPr="00793760">
        <w:rPr>
          <w:rFonts w:cs="Arial"/>
        </w:rPr>
        <w:t>o</w:t>
      </w:r>
      <w:r w:rsidR="003C7438" w:rsidRPr="00793760">
        <w:rPr>
          <w:rFonts w:cs="Arial"/>
        </w:rPr>
        <w:t>bjectives</w:t>
      </w:r>
    </w:p>
    <w:p w14:paraId="3F48D7F2" w14:textId="77777777" w:rsidR="001A7783" w:rsidRDefault="001A7783" w:rsidP="00C1501C">
      <w:pPr>
        <w:pStyle w:val="BodyText"/>
        <w:rPr>
          <w:rFonts w:ascii="Arial" w:hAnsi="Arial" w:cs="Arial"/>
          <w:color w:val="0000FF"/>
        </w:rPr>
      </w:pPr>
    </w:p>
    <w:p w14:paraId="689129EA" w14:textId="25A21BEE" w:rsidR="00C1501C" w:rsidRPr="00860063" w:rsidRDefault="00B17783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Android application deployment  in google play store</w:t>
      </w:r>
    </w:p>
    <w:p w14:paraId="6AF9DF92" w14:textId="0CBC08B0" w:rsidR="00B17783" w:rsidRPr="00B17783" w:rsidRDefault="00B17783" w:rsidP="00B1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IOS application deployment in apple store </w:t>
      </w:r>
    </w:p>
    <w:p w14:paraId="7949B30E" w14:textId="34EF7E5F" w:rsidR="00727A97" w:rsidRDefault="00D20EAB" w:rsidP="001A778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Submit completed </w:t>
      </w:r>
      <w:proofErr w:type="spellStart"/>
      <w:r w:rsidR="0002349A">
        <w:rPr>
          <w:rFonts w:ascii="Arial" w:hAnsi="Arial" w:cs="Arial"/>
        </w:rPr>
        <w:t>U</w:t>
      </w:r>
      <w:r w:rsidR="00B17783">
        <w:rPr>
          <w:rFonts w:ascii="Arial" w:hAnsi="Arial" w:cs="Arial"/>
        </w:rPr>
        <w:t>niS</w:t>
      </w:r>
      <w:r>
        <w:rPr>
          <w:rFonts w:ascii="Arial" w:hAnsi="Arial" w:cs="Arial"/>
        </w:rPr>
        <w:t>erver</w:t>
      </w:r>
      <w:proofErr w:type="spellEnd"/>
      <w:r>
        <w:rPr>
          <w:rFonts w:ascii="Arial" w:hAnsi="Arial" w:cs="Arial"/>
        </w:rPr>
        <w:t xml:space="preserve"> version of website </w:t>
      </w:r>
    </w:p>
    <w:p w14:paraId="6AA030D7" w14:textId="4E7EE8C3" w:rsidR="007464E3" w:rsidRDefault="007464E3" w:rsidP="007464E3">
      <w:pPr>
        <w:pStyle w:val="BodyText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Completed test pack and test reports</w:t>
      </w:r>
      <w:r w:rsidR="00C836FD">
        <w:rPr>
          <w:rFonts w:ascii="Arial" w:hAnsi="Arial" w:cs="Arial"/>
        </w:rPr>
        <w:t xml:space="preserve"> </w:t>
      </w:r>
    </w:p>
    <w:p w14:paraId="5CF2B85A" w14:textId="77777777" w:rsidR="008B31CF" w:rsidRDefault="008B31CF" w:rsidP="002F2673">
      <w:pPr>
        <w:pStyle w:val="BodyText"/>
        <w:rPr>
          <w:rFonts w:ascii="Arial" w:hAnsi="Arial" w:cs="Arial"/>
          <w:color w:val="0000FF"/>
        </w:rPr>
      </w:pPr>
    </w:p>
    <w:p w14:paraId="66973BF2" w14:textId="77777777" w:rsidR="00A15332" w:rsidRPr="00793760" w:rsidRDefault="008A4D87" w:rsidP="00B7002B">
      <w:pPr>
        <w:pStyle w:val="Heading1"/>
        <w:rPr>
          <w:rFonts w:cs="Arial"/>
        </w:rPr>
      </w:pPr>
      <w:r w:rsidRPr="00793760">
        <w:rPr>
          <w:rFonts w:cs="Arial"/>
        </w:rPr>
        <w:t xml:space="preserve">3.  </w:t>
      </w:r>
      <w:r w:rsidR="00A15332" w:rsidRPr="00793760">
        <w:rPr>
          <w:rFonts w:cs="Arial"/>
        </w:rPr>
        <w:t xml:space="preserve">Work Item </w:t>
      </w:r>
      <w:r w:rsidR="00B7002B" w:rsidRPr="00793760">
        <w:rPr>
          <w:rFonts w:cs="Arial"/>
        </w:rPr>
        <w:t>a</w:t>
      </w:r>
      <w:r w:rsidR="00A15332" w:rsidRPr="00793760">
        <w:rPr>
          <w:rFonts w:cs="Arial"/>
        </w:rPr>
        <w:t>ssignments</w:t>
      </w:r>
    </w:p>
    <w:p w14:paraId="52E3984B" w14:textId="77777777" w:rsidR="00793760" w:rsidRPr="00793760" w:rsidRDefault="00793760" w:rsidP="00793760">
      <w:pPr>
        <w:ind w:firstLine="567"/>
        <w:rPr>
          <w:rFonts w:ascii="Arial" w:hAnsi="Arial" w:cs="Arial"/>
        </w:rPr>
      </w:pPr>
      <w:r w:rsidRPr="00793760">
        <w:rPr>
          <w:rFonts w:ascii="Arial" w:hAnsi="Arial" w:cs="Arial"/>
        </w:rPr>
        <w:t>Details of work item assignments are available on the Task List</w:t>
      </w:r>
    </w:p>
    <w:p w14:paraId="005645E0" w14:textId="77777777" w:rsidR="000245C9" w:rsidRPr="00793760" w:rsidRDefault="000245C9" w:rsidP="000245C9">
      <w:pPr>
        <w:pStyle w:val="Heading1"/>
        <w:rPr>
          <w:rFonts w:cs="Arial"/>
          <w:b w:val="0"/>
        </w:rPr>
      </w:pPr>
      <w:r w:rsidRPr="00793760">
        <w:rPr>
          <w:rFonts w:cs="Arial"/>
        </w:rPr>
        <w:t>4.  Issues</w:t>
      </w:r>
    </w:p>
    <w:p w14:paraId="08C34093" w14:textId="77777777" w:rsidR="00D8366F" w:rsidRPr="00793760" w:rsidRDefault="00D8366F" w:rsidP="00D8366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793760" w14:paraId="442EB8B3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910299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71D7C77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3CCA6D" w14:textId="77777777" w:rsidR="00D8366F" w:rsidRPr="00793760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79376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793760" w14:paraId="3158A40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0C64" w14:textId="4250DCF4" w:rsidR="00C1501C" w:rsidRPr="00793760" w:rsidRDefault="008E2B5B" w:rsidP="00177C21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 app deployment</w:t>
            </w:r>
            <w:r w:rsidR="00177C21">
              <w:rPr>
                <w:rFonts w:ascii="Arial" w:hAnsi="Arial" w:cs="Arial"/>
              </w:rPr>
              <w:t xml:space="preserve"> </w:t>
            </w:r>
            <w:r w:rsidR="00B63D4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26ED" w14:textId="77777777" w:rsidR="00D8366F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40B2" w14:textId="6B21389F" w:rsidR="00D8366F" w:rsidRPr="00793760" w:rsidRDefault="00177C21" w:rsidP="008E2B5B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 application is currently </w:t>
            </w:r>
            <w:r w:rsidR="008E2B5B">
              <w:rPr>
                <w:rFonts w:ascii="Arial" w:hAnsi="Arial" w:cs="Arial"/>
              </w:rPr>
              <w:t xml:space="preserve"> under testing and uploaded to play store by 7/11/14</w:t>
            </w:r>
          </w:p>
        </w:tc>
      </w:tr>
      <w:tr w:rsidR="00C1501C" w:rsidRPr="00793760" w14:paraId="0D8254A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6AF5" w14:textId="6A4D3594" w:rsidR="00C1501C" w:rsidRDefault="008E2B5B" w:rsidP="00A32B37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IOS app deployment 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02FE" w14:textId="77777777" w:rsidR="00C1501C" w:rsidRPr="00793760" w:rsidRDefault="002F54B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C57F" w14:textId="2584979D" w:rsidR="00C1501C" w:rsidRPr="00793760" w:rsidRDefault="00E5740C" w:rsidP="008E2B5B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is wa</w:t>
            </w:r>
            <w:r w:rsidR="008E2B5B">
              <w:rPr>
                <w:rFonts w:ascii="Arial" w:hAnsi="Arial" w:cs="Arial"/>
              </w:rPr>
              <w:t>iting for client to get clearance from apple store to publish the app</w:t>
            </w:r>
            <w:r>
              <w:rPr>
                <w:rFonts w:ascii="Arial" w:hAnsi="Arial" w:cs="Arial"/>
              </w:rPr>
              <w:t>.</w:t>
            </w:r>
          </w:p>
        </w:tc>
      </w:tr>
      <w:tr w:rsidR="00C1501C" w:rsidRPr="00793760" w14:paraId="131918C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86DE" w14:textId="4148C2F9" w:rsidR="00C1501C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EAF1" w14:textId="1F6CA5DF" w:rsidR="00C1501C" w:rsidRPr="00793760" w:rsidRDefault="00C1501C">
            <w:pPr>
              <w:pStyle w:val="BodyText"/>
              <w:ind w:left="0"/>
              <w:rPr>
                <w:rFonts w:ascii="Arial" w:hAnsi="Arial" w:cs="Arial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479" w14:textId="26242691" w:rsidR="00C1501C" w:rsidRPr="00793760" w:rsidRDefault="00C1501C" w:rsidP="0065555E">
            <w:pPr>
              <w:pStyle w:val="BodyText"/>
              <w:ind w:left="0"/>
              <w:rPr>
                <w:rFonts w:ascii="Arial" w:hAnsi="Arial" w:cs="Arial"/>
              </w:rPr>
            </w:pPr>
          </w:p>
        </w:tc>
      </w:tr>
    </w:tbl>
    <w:p w14:paraId="44D8C743" w14:textId="77777777" w:rsidR="00D8366F" w:rsidRPr="00793760" w:rsidRDefault="00D8366F" w:rsidP="00D8366F">
      <w:pPr>
        <w:rPr>
          <w:rFonts w:ascii="Arial" w:hAnsi="Arial" w:cs="Arial"/>
        </w:rPr>
      </w:pPr>
    </w:p>
    <w:p w14:paraId="4B6132ED" w14:textId="77777777" w:rsidR="00A15332" w:rsidRPr="00793760" w:rsidRDefault="000245C9" w:rsidP="00B7002B">
      <w:pPr>
        <w:pStyle w:val="Heading1"/>
        <w:rPr>
          <w:rFonts w:cs="Arial"/>
        </w:rPr>
      </w:pPr>
      <w:r w:rsidRPr="00793760">
        <w:rPr>
          <w:rFonts w:cs="Arial"/>
        </w:rPr>
        <w:t>5.  Evaluation criteria</w:t>
      </w:r>
    </w:p>
    <w:p w14:paraId="6AEB82EA" w14:textId="38CA66F6" w:rsidR="000561FC" w:rsidRDefault="00E5740C" w:rsidP="005F5C34">
      <w:pPr>
        <w:pStyle w:val="Heading2"/>
        <w:rPr>
          <w:rFonts w:cs="Arial"/>
          <w:b w:val="0"/>
        </w:rPr>
      </w:pPr>
      <w:r>
        <w:rPr>
          <w:rFonts w:cs="Arial"/>
          <w:b w:val="0"/>
        </w:rPr>
        <w:t xml:space="preserve">Web application </w:t>
      </w:r>
      <w:r w:rsidR="008E2B5B">
        <w:rPr>
          <w:rFonts w:cs="Arial"/>
          <w:b w:val="0"/>
        </w:rPr>
        <w:t>published</w:t>
      </w:r>
      <w:r>
        <w:rPr>
          <w:rFonts w:cs="Arial"/>
          <w:b w:val="0"/>
        </w:rPr>
        <w:t xml:space="preserve"> and client</w:t>
      </w:r>
      <w:r w:rsidR="008E2B5B">
        <w:rPr>
          <w:rFonts w:cs="Arial"/>
          <w:b w:val="0"/>
        </w:rPr>
        <w:t xml:space="preserve"> should be able to use and the web application</w:t>
      </w:r>
      <w:r w:rsidR="000561FC" w:rsidRPr="00E61C7B">
        <w:rPr>
          <w:rFonts w:cs="Arial"/>
          <w:b w:val="0"/>
        </w:rPr>
        <w:t>.</w:t>
      </w:r>
    </w:p>
    <w:p w14:paraId="4368F7CC" w14:textId="47DCAE81" w:rsidR="00DF157E" w:rsidRDefault="00DF157E" w:rsidP="006272C2">
      <w:pPr>
        <w:pStyle w:val="Heading2"/>
        <w:rPr>
          <w:b w:val="0"/>
        </w:rPr>
      </w:pPr>
      <w:r>
        <w:rPr>
          <w:b w:val="0"/>
        </w:rPr>
        <w:t xml:space="preserve">Mobile application </w:t>
      </w:r>
      <w:r w:rsidR="008E2B5B">
        <w:rPr>
          <w:rFonts w:cs="Arial"/>
          <w:b w:val="0"/>
        </w:rPr>
        <w:t>published on google play and Apple Store and client should be able to download and use the app</w:t>
      </w:r>
      <w:r w:rsidR="008E2B5B" w:rsidRPr="00E61C7B">
        <w:rPr>
          <w:rFonts w:cs="Arial"/>
          <w:b w:val="0"/>
        </w:rPr>
        <w:t>.</w:t>
      </w:r>
    </w:p>
    <w:p w14:paraId="4A926381" w14:textId="4408E8E8" w:rsidR="006272C2" w:rsidRPr="006272C2" w:rsidRDefault="00DF157E" w:rsidP="006272C2">
      <w:pPr>
        <w:pStyle w:val="Heading2"/>
        <w:rPr>
          <w:b w:val="0"/>
        </w:rPr>
      </w:pPr>
      <w:r>
        <w:rPr>
          <w:b w:val="0"/>
        </w:rPr>
        <w:t xml:space="preserve">Receive positive feedback from client, for the </w:t>
      </w:r>
      <w:r w:rsidR="007419F3">
        <w:rPr>
          <w:b w:val="0"/>
        </w:rPr>
        <w:t xml:space="preserve">web and </w:t>
      </w:r>
      <w:r>
        <w:rPr>
          <w:b w:val="0"/>
        </w:rPr>
        <w:t>mobile application</w:t>
      </w:r>
      <w:r w:rsidR="006272C2">
        <w:rPr>
          <w:b w:val="0"/>
        </w:rPr>
        <w:t>.</w:t>
      </w:r>
    </w:p>
    <w:p w14:paraId="567DE5F4" w14:textId="77777777" w:rsidR="008E200B" w:rsidRDefault="008E200B" w:rsidP="000245C9">
      <w:pPr>
        <w:pStyle w:val="Heading1"/>
        <w:rPr>
          <w:rFonts w:cs="Arial"/>
        </w:rPr>
      </w:pPr>
    </w:p>
    <w:p w14:paraId="6AB45411" w14:textId="77777777" w:rsidR="007A7F03" w:rsidRDefault="007A7F03" w:rsidP="007A7F03"/>
    <w:p w14:paraId="24DBF110" w14:textId="77777777" w:rsidR="007419F3" w:rsidRDefault="007419F3" w:rsidP="007A7F03"/>
    <w:p w14:paraId="24BBB20E" w14:textId="77777777" w:rsidR="007419F3" w:rsidRPr="007A7F03" w:rsidRDefault="007419F3" w:rsidP="007A7F03"/>
    <w:p w14:paraId="36EB9B68" w14:textId="77777777" w:rsidR="000245C9" w:rsidRDefault="000245C9" w:rsidP="000245C9">
      <w:pPr>
        <w:pStyle w:val="Heading1"/>
        <w:rPr>
          <w:rFonts w:cs="Arial"/>
        </w:rPr>
      </w:pPr>
      <w:r w:rsidRPr="00793760">
        <w:rPr>
          <w:rFonts w:cs="Arial"/>
        </w:rPr>
        <w:lastRenderedPageBreak/>
        <w:t>6.  Assessment</w:t>
      </w:r>
    </w:p>
    <w:p w14:paraId="11AE0F7D" w14:textId="77777777" w:rsidR="007F7472" w:rsidRDefault="007F7472" w:rsidP="007F7472"/>
    <w:p w14:paraId="5D94EFAC" w14:textId="2B81A258" w:rsidR="007F7472" w:rsidRPr="007F7472" w:rsidRDefault="007F7472" w:rsidP="007F7472">
      <w:r>
        <w:t>(</w:t>
      </w:r>
      <w:proofErr w:type="gramStart"/>
      <w:r>
        <w:t>TODO :</w:t>
      </w:r>
      <w:proofErr w:type="gramEnd"/>
      <w:r>
        <w:t xml:space="preserve"> At the end of this iteration by </w:t>
      </w:r>
      <w:proofErr w:type="spellStart"/>
      <w:r>
        <w:t>Shuhei</w:t>
      </w:r>
      <w:proofErr w:type="spellEnd"/>
      <w:r>
        <w:t xml:space="preserve"> )</w:t>
      </w:r>
    </w:p>
    <w:sectPr w:rsidR="007F7472" w:rsidRPr="007F7472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D443E" w14:textId="77777777" w:rsidR="0084338D" w:rsidRDefault="0084338D">
      <w:r>
        <w:separator/>
      </w:r>
    </w:p>
  </w:endnote>
  <w:endnote w:type="continuationSeparator" w:id="0">
    <w:p w14:paraId="45DD5DBA" w14:textId="77777777" w:rsidR="0084338D" w:rsidRDefault="0084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01C5" w14:paraId="2BBBC6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6B103B" w14:textId="77777777" w:rsidR="002401C5" w:rsidRPr="00C75FB5" w:rsidRDefault="002401C5">
          <w:pPr>
            <w:ind w:right="360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5AA95C" w14:textId="77777777" w:rsidR="002401C5" w:rsidRPr="00C75FB5" w:rsidRDefault="002401C5" w:rsidP="004676C1">
          <w:pPr>
            <w:jc w:val="center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sym w:font="Symbol" w:char="F0D3"/>
          </w:r>
          <w:r>
            <w:rPr>
              <w:rFonts w:ascii="Arial" w:hAnsi="Arial" w:cs="Arial"/>
            </w:rPr>
            <w:t>JPRS Squad</w:t>
          </w:r>
          <w:r w:rsidRPr="00C75FB5">
            <w:rPr>
              <w:rFonts w:ascii="Arial" w:hAnsi="Arial" w:cs="Arial"/>
            </w:rPr>
            <w:t xml:space="preserve">, </w:t>
          </w:r>
          <w:r w:rsidRPr="00C75FB5">
            <w:rPr>
              <w:rFonts w:ascii="Arial" w:hAnsi="Arial" w:cs="Arial"/>
            </w:rPr>
            <w:fldChar w:fldCharType="begin"/>
          </w:r>
          <w:r w:rsidRPr="00C75FB5">
            <w:rPr>
              <w:rFonts w:ascii="Arial" w:hAnsi="Arial" w:cs="Arial"/>
            </w:rPr>
            <w:instrText xml:space="preserve"> DATE \@ "yyyy" </w:instrText>
          </w:r>
          <w:r w:rsidRPr="00C75FB5">
            <w:rPr>
              <w:rFonts w:ascii="Arial" w:hAnsi="Arial" w:cs="Arial"/>
            </w:rPr>
            <w:fldChar w:fldCharType="separate"/>
          </w:r>
          <w:r w:rsidR="00F12EB1">
            <w:rPr>
              <w:rFonts w:ascii="Arial" w:hAnsi="Arial" w:cs="Arial"/>
              <w:noProof/>
            </w:rPr>
            <w:t>2014</w:t>
          </w:r>
          <w:r w:rsidRPr="00C75FB5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200711" w14:textId="77777777" w:rsidR="002401C5" w:rsidRPr="00C75FB5" w:rsidRDefault="002401C5">
          <w:pPr>
            <w:jc w:val="right"/>
            <w:rPr>
              <w:rFonts w:ascii="Arial" w:hAnsi="Arial" w:cs="Arial"/>
            </w:rPr>
          </w:pPr>
          <w:r w:rsidRPr="00C75FB5">
            <w:rPr>
              <w:rFonts w:ascii="Arial" w:hAnsi="Arial" w:cs="Arial"/>
            </w:rPr>
            <w:t xml:space="preserve">Page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PAGE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F12EB1">
            <w:rPr>
              <w:rStyle w:val="PageNumber"/>
              <w:rFonts w:ascii="Arial" w:hAnsi="Arial" w:cs="Arial"/>
              <w:noProof/>
            </w:rPr>
            <w:t>1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  <w:r w:rsidRPr="00C75FB5">
            <w:rPr>
              <w:rStyle w:val="PageNumber"/>
              <w:rFonts w:ascii="Arial" w:hAnsi="Arial" w:cs="Arial"/>
            </w:rPr>
            <w:t xml:space="preserve"> of </w:t>
          </w:r>
          <w:r w:rsidRPr="00C75FB5">
            <w:rPr>
              <w:rStyle w:val="PageNumber"/>
              <w:rFonts w:ascii="Arial" w:hAnsi="Arial" w:cs="Arial"/>
            </w:rPr>
            <w:fldChar w:fldCharType="begin"/>
          </w:r>
          <w:r w:rsidRPr="00C75FB5">
            <w:rPr>
              <w:rStyle w:val="PageNumber"/>
              <w:rFonts w:ascii="Arial" w:hAnsi="Arial" w:cs="Arial"/>
            </w:rPr>
            <w:instrText xml:space="preserve"> NUMPAGES  \* MERGEFORMAT </w:instrText>
          </w:r>
          <w:r w:rsidRPr="00C75FB5">
            <w:rPr>
              <w:rStyle w:val="PageNumber"/>
              <w:rFonts w:ascii="Arial" w:hAnsi="Arial" w:cs="Arial"/>
            </w:rPr>
            <w:fldChar w:fldCharType="separate"/>
          </w:r>
          <w:r w:rsidR="00F12EB1">
            <w:rPr>
              <w:rStyle w:val="PageNumber"/>
              <w:rFonts w:ascii="Arial" w:hAnsi="Arial" w:cs="Arial"/>
              <w:noProof/>
            </w:rPr>
            <w:t>2</w:t>
          </w:r>
          <w:r w:rsidRPr="00C75FB5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5DAAE23A" w14:textId="77777777" w:rsidR="002401C5" w:rsidRDefault="00240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C05C6" w14:textId="77777777" w:rsidR="0084338D" w:rsidRDefault="0084338D">
      <w:r>
        <w:separator/>
      </w:r>
    </w:p>
  </w:footnote>
  <w:footnote w:type="continuationSeparator" w:id="0">
    <w:p w14:paraId="5DF6BDC6" w14:textId="77777777" w:rsidR="0084338D" w:rsidRDefault="00843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401C5" w:rsidRPr="00C75FB5" w14:paraId="0C7AC440" w14:textId="77777777">
      <w:tc>
        <w:tcPr>
          <w:tcW w:w="6379" w:type="dxa"/>
        </w:tcPr>
        <w:p w14:paraId="441335F7" w14:textId="77777777" w:rsidR="002401C5" w:rsidRPr="00C75FB5" w:rsidRDefault="002401C5" w:rsidP="00505A25">
          <w:pPr>
            <w:pStyle w:val="Header"/>
            <w:tabs>
              <w:tab w:val="clear" w:pos="4320"/>
              <w:tab w:val="clear" w:pos="8640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Epworth  e-Conference</w:t>
          </w:r>
        </w:p>
      </w:tc>
      <w:tc>
        <w:tcPr>
          <w:tcW w:w="3179" w:type="dxa"/>
        </w:tcPr>
        <w:p w14:paraId="300A0BFD" w14:textId="100D5215" w:rsidR="002401C5" w:rsidRPr="00C75FB5" w:rsidRDefault="002401C5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Rudhrakumar</w:t>
          </w:r>
        </w:p>
      </w:tc>
    </w:tr>
    <w:tr w:rsidR="002401C5" w:rsidRPr="00C75FB5" w14:paraId="42EF4D68" w14:textId="77777777">
      <w:tc>
        <w:tcPr>
          <w:tcW w:w="6379" w:type="dxa"/>
        </w:tcPr>
        <w:p w14:paraId="5CC78ED5" w14:textId="134CEBC5" w:rsidR="002401C5" w:rsidRPr="00C75FB5" w:rsidRDefault="002401C5" w:rsidP="00C8090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Construction Phase 3 Iteration </w:t>
          </w:r>
          <w:r w:rsidR="003928E3">
            <w:rPr>
              <w:rFonts w:ascii="Arial" w:hAnsi="Arial" w:cs="Arial"/>
            </w:rPr>
            <w:t>5</w:t>
          </w:r>
        </w:p>
      </w:tc>
      <w:tc>
        <w:tcPr>
          <w:tcW w:w="3179" w:type="dxa"/>
        </w:tcPr>
        <w:p w14:paraId="6EBF7B6F" w14:textId="76BCA0E7" w:rsidR="002401C5" w:rsidRPr="00C75FB5" w:rsidRDefault="002401C5" w:rsidP="003928E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</w:t>
          </w:r>
          <w:r w:rsidRPr="00C75FB5">
            <w:rPr>
              <w:rFonts w:ascii="Arial" w:hAnsi="Arial" w:cs="Arial"/>
            </w:rPr>
            <w:t xml:space="preserve">Date:  </w:t>
          </w:r>
          <w:r w:rsidR="003928E3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>/</w:t>
          </w:r>
          <w:r w:rsidR="003928E3">
            <w:rPr>
              <w:rFonts w:ascii="Arial" w:hAnsi="Arial" w:cs="Arial"/>
            </w:rPr>
            <w:t>Nov</w:t>
          </w:r>
          <w:r>
            <w:rPr>
              <w:rFonts w:ascii="Arial" w:hAnsi="Arial" w:cs="Arial"/>
            </w:rPr>
            <w:t>/2014</w:t>
          </w:r>
        </w:p>
      </w:tc>
    </w:tr>
  </w:tbl>
  <w:p w14:paraId="717960D3" w14:textId="77777777" w:rsidR="002401C5" w:rsidRPr="00C75FB5" w:rsidRDefault="002401C5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F7E2E19"/>
    <w:multiLevelType w:val="hybridMultilevel"/>
    <w:tmpl w:val="5398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D9FE70A8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8A47D2"/>
    <w:multiLevelType w:val="hybridMultilevel"/>
    <w:tmpl w:val="2924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5781A0B"/>
    <w:multiLevelType w:val="multilevel"/>
    <w:tmpl w:val="8A5A39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183EC3"/>
    <w:multiLevelType w:val="hybridMultilevel"/>
    <w:tmpl w:val="E1EA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6"/>
  </w:num>
  <w:num w:numId="39">
    <w:abstractNumId w:val="10"/>
  </w:num>
  <w:num w:numId="40">
    <w:abstractNumId w:val="28"/>
  </w:num>
  <w:num w:numId="41">
    <w:abstractNumId w:val="17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5F"/>
    <w:rsid w:val="000178C5"/>
    <w:rsid w:val="0002349A"/>
    <w:rsid w:val="000245C9"/>
    <w:rsid w:val="00033CDF"/>
    <w:rsid w:val="000561FC"/>
    <w:rsid w:val="00083367"/>
    <w:rsid w:val="00094AED"/>
    <w:rsid w:val="000B6D46"/>
    <w:rsid w:val="000C57AE"/>
    <w:rsid w:val="00106B2C"/>
    <w:rsid w:val="00112391"/>
    <w:rsid w:val="00115C2E"/>
    <w:rsid w:val="00170DD9"/>
    <w:rsid w:val="00174CDD"/>
    <w:rsid w:val="00175D24"/>
    <w:rsid w:val="00176824"/>
    <w:rsid w:val="00177C21"/>
    <w:rsid w:val="00182818"/>
    <w:rsid w:val="001A7783"/>
    <w:rsid w:val="001E146F"/>
    <w:rsid w:val="001F1D88"/>
    <w:rsid w:val="002401C5"/>
    <w:rsid w:val="00241806"/>
    <w:rsid w:val="00241C30"/>
    <w:rsid w:val="00244797"/>
    <w:rsid w:val="002F2673"/>
    <w:rsid w:val="002F54B6"/>
    <w:rsid w:val="003445EB"/>
    <w:rsid w:val="003546B5"/>
    <w:rsid w:val="003928E3"/>
    <w:rsid w:val="003C7438"/>
    <w:rsid w:val="003D20BC"/>
    <w:rsid w:val="0041125C"/>
    <w:rsid w:val="004311A3"/>
    <w:rsid w:val="004676C1"/>
    <w:rsid w:val="004B022C"/>
    <w:rsid w:val="004D621B"/>
    <w:rsid w:val="004E307A"/>
    <w:rsid w:val="00503E06"/>
    <w:rsid w:val="00505A25"/>
    <w:rsid w:val="00557446"/>
    <w:rsid w:val="00563A7C"/>
    <w:rsid w:val="005B4224"/>
    <w:rsid w:val="005F5C34"/>
    <w:rsid w:val="00606646"/>
    <w:rsid w:val="00612E0C"/>
    <w:rsid w:val="006272C2"/>
    <w:rsid w:val="00634ADB"/>
    <w:rsid w:val="006372C6"/>
    <w:rsid w:val="006412B2"/>
    <w:rsid w:val="00646F3F"/>
    <w:rsid w:val="0065555E"/>
    <w:rsid w:val="00673618"/>
    <w:rsid w:val="00676232"/>
    <w:rsid w:val="00676486"/>
    <w:rsid w:val="006A31F0"/>
    <w:rsid w:val="006E238D"/>
    <w:rsid w:val="00705754"/>
    <w:rsid w:val="00714CEF"/>
    <w:rsid w:val="00717FE6"/>
    <w:rsid w:val="00727A97"/>
    <w:rsid w:val="007329FE"/>
    <w:rsid w:val="007419F3"/>
    <w:rsid w:val="007464E3"/>
    <w:rsid w:val="00766B33"/>
    <w:rsid w:val="0078585F"/>
    <w:rsid w:val="00793760"/>
    <w:rsid w:val="007A3CC3"/>
    <w:rsid w:val="007A7F03"/>
    <w:rsid w:val="007C2047"/>
    <w:rsid w:val="007F0295"/>
    <w:rsid w:val="007F7472"/>
    <w:rsid w:val="0084338D"/>
    <w:rsid w:val="00860063"/>
    <w:rsid w:val="008750CF"/>
    <w:rsid w:val="00885DA4"/>
    <w:rsid w:val="008A4D87"/>
    <w:rsid w:val="008B0869"/>
    <w:rsid w:val="008B31CF"/>
    <w:rsid w:val="008E200B"/>
    <w:rsid w:val="008E2B5B"/>
    <w:rsid w:val="00903786"/>
    <w:rsid w:val="009232DC"/>
    <w:rsid w:val="009367DD"/>
    <w:rsid w:val="009879D6"/>
    <w:rsid w:val="00994B24"/>
    <w:rsid w:val="009A196B"/>
    <w:rsid w:val="009B5AE9"/>
    <w:rsid w:val="009B7C92"/>
    <w:rsid w:val="009D6937"/>
    <w:rsid w:val="00A11743"/>
    <w:rsid w:val="00A15332"/>
    <w:rsid w:val="00A24011"/>
    <w:rsid w:val="00A31804"/>
    <w:rsid w:val="00A32B37"/>
    <w:rsid w:val="00A34FA1"/>
    <w:rsid w:val="00A60F1B"/>
    <w:rsid w:val="00A61830"/>
    <w:rsid w:val="00A74684"/>
    <w:rsid w:val="00A8025B"/>
    <w:rsid w:val="00A97303"/>
    <w:rsid w:val="00AA1ABB"/>
    <w:rsid w:val="00AC5C10"/>
    <w:rsid w:val="00B14F32"/>
    <w:rsid w:val="00B17783"/>
    <w:rsid w:val="00B21AB3"/>
    <w:rsid w:val="00B5408F"/>
    <w:rsid w:val="00B63D44"/>
    <w:rsid w:val="00B7002B"/>
    <w:rsid w:val="00BA2F13"/>
    <w:rsid w:val="00BA4CA0"/>
    <w:rsid w:val="00BB26F0"/>
    <w:rsid w:val="00BB2A09"/>
    <w:rsid w:val="00C1501C"/>
    <w:rsid w:val="00C249E5"/>
    <w:rsid w:val="00C55459"/>
    <w:rsid w:val="00C72CDA"/>
    <w:rsid w:val="00C75FB5"/>
    <w:rsid w:val="00C80905"/>
    <w:rsid w:val="00C836FD"/>
    <w:rsid w:val="00C93D0D"/>
    <w:rsid w:val="00CA53C5"/>
    <w:rsid w:val="00CB4A37"/>
    <w:rsid w:val="00CD0573"/>
    <w:rsid w:val="00CD4152"/>
    <w:rsid w:val="00CF0853"/>
    <w:rsid w:val="00D1755E"/>
    <w:rsid w:val="00D20EAB"/>
    <w:rsid w:val="00D24028"/>
    <w:rsid w:val="00D40419"/>
    <w:rsid w:val="00D42D37"/>
    <w:rsid w:val="00D8366F"/>
    <w:rsid w:val="00D9178D"/>
    <w:rsid w:val="00D95A91"/>
    <w:rsid w:val="00DA69AB"/>
    <w:rsid w:val="00DB3AE9"/>
    <w:rsid w:val="00DD2396"/>
    <w:rsid w:val="00DF157E"/>
    <w:rsid w:val="00E5740C"/>
    <w:rsid w:val="00E61C7B"/>
    <w:rsid w:val="00E63C02"/>
    <w:rsid w:val="00EC6A70"/>
    <w:rsid w:val="00EE2F02"/>
    <w:rsid w:val="00F12EB1"/>
    <w:rsid w:val="00F23137"/>
    <w:rsid w:val="00F429FA"/>
    <w:rsid w:val="00F46704"/>
    <w:rsid w:val="00F64E9B"/>
    <w:rsid w:val="00F74BA4"/>
    <w:rsid w:val="00FA118F"/>
    <w:rsid w:val="00FB1FB8"/>
    <w:rsid w:val="00FC3B5F"/>
    <w:rsid w:val="00FF3EA2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02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an_S\Desktop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814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Alan_S</dc:creator>
  <cp:lastModifiedBy>Rudhra</cp:lastModifiedBy>
  <cp:revision>38</cp:revision>
  <cp:lastPrinted>2014-11-04T06:11:00Z</cp:lastPrinted>
  <dcterms:created xsi:type="dcterms:W3CDTF">2014-08-08T01:13:00Z</dcterms:created>
  <dcterms:modified xsi:type="dcterms:W3CDTF">2014-11-04T06:39:00Z</dcterms:modified>
</cp:coreProperties>
</file>